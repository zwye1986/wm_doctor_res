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F66" w:rsidRPr="00B20F66" w:rsidRDefault="00B20F66" w:rsidP="00B20F66">
      <w:pPr>
        <w:jc w:val="center"/>
        <w:rPr>
          <w:rFonts w:ascii="方正小标宋_GBK" w:eastAsia="方正小标宋_GBK"/>
          <w:color w:val="auto"/>
          <w:sz w:val="36"/>
          <w:szCs w:val="36"/>
        </w:rPr>
      </w:pPr>
      <w:r w:rsidRPr="00B20F66">
        <w:rPr>
          <w:rFonts w:ascii="方正小标宋_GBK" w:eastAsia="方正小标宋_GBK" w:hint="eastAsia"/>
          <w:color w:val="auto"/>
          <w:sz w:val="36"/>
          <w:szCs w:val="36"/>
        </w:rPr>
        <w:t>余杭区新技术新项目评选申报表</w:t>
      </w:r>
    </w:p>
    <w:p w:rsidR="00B20F66" w:rsidRPr="00B20F66" w:rsidRDefault="00B20F66" w:rsidP="00B20F66">
      <w:pPr>
        <w:rPr>
          <w:rFonts w:ascii="仿宋_GB2312"/>
          <w:color w:val="auto"/>
          <w:sz w:val="30"/>
          <w:szCs w:val="30"/>
        </w:rPr>
      </w:pPr>
      <w:r w:rsidRPr="00B20F66">
        <w:rPr>
          <w:rFonts w:ascii="仿宋_GB2312" w:hint="eastAsia"/>
          <w:color w:val="auto"/>
        </w:rPr>
        <w:t xml:space="preserve">                             </w:t>
      </w:r>
      <w:r w:rsidRPr="00B20F66">
        <w:rPr>
          <w:rFonts w:ascii="仿宋_GB2312" w:hint="eastAsia"/>
          <w:color w:val="auto"/>
          <w:sz w:val="28"/>
          <w:szCs w:val="28"/>
        </w:rPr>
        <w:t xml:space="preserve">   </w:t>
      </w:r>
      <w:r w:rsidRPr="00B20F66">
        <w:rPr>
          <w:rFonts w:ascii="仿宋_GB2312" w:hint="eastAsia"/>
          <w:color w:val="auto"/>
          <w:sz w:val="30"/>
          <w:szCs w:val="30"/>
        </w:rPr>
        <w:t>申报时间：</w:t>
      </w:r>
      <w:r w:rsidR="00BD102F" w:rsidRPr="00BD102F">
        <w:rPr>
          <w:rFonts w:ascii="仿宋_GB2312"/>
          <w:color w:val="auto"/>
          <w:sz w:val="30"/>
          <w:szCs w:val="30"/>
        </w:rPr>
        <w:t>${applyDate}</w:t>
      </w:r>
    </w:p>
    <w:tbl>
      <w:tblPr>
        <w:tblW w:w="9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2268"/>
        <w:gridCol w:w="1418"/>
        <w:gridCol w:w="992"/>
        <w:gridCol w:w="2980"/>
      </w:tblGrid>
      <w:tr w:rsidR="00A4156B" w:rsidRPr="00B20F66" w:rsidTr="00A4156B">
        <w:trPr>
          <w:trHeight w:val="765"/>
        </w:trPr>
        <w:tc>
          <w:tcPr>
            <w:tcW w:w="1384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新技术项目名称</w:t>
            </w:r>
          </w:p>
        </w:tc>
        <w:tc>
          <w:tcPr>
            <w:tcW w:w="3686" w:type="dxa"/>
            <w:gridSpan w:val="2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${projName}</w:t>
            </w:r>
          </w:p>
        </w:tc>
        <w:tc>
          <w:tcPr>
            <w:tcW w:w="992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开展</w:t>
            </w:r>
          </w:p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时间</w:t>
            </w:r>
          </w:p>
        </w:tc>
        <w:tc>
          <w:tcPr>
            <w:tcW w:w="2980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${projStartTime}</w:t>
            </w:r>
            <w:r w:rsidR="00B20F66" w:rsidRPr="00B20F66">
              <w:rPr>
                <w:rFonts w:ascii="仿宋_GB2312" w:hint="eastAsia"/>
                <w:color w:val="auto"/>
                <w:sz w:val="24"/>
              </w:rPr>
              <w:t>至</w:t>
            </w:r>
            <w:r w:rsidRPr="00347EA2">
              <w:rPr>
                <w:rFonts w:ascii="仿宋_GB2312"/>
                <w:color w:val="auto"/>
                <w:sz w:val="24"/>
              </w:rPr>
              <w:t>${projEndTime}</w:t>
            </w:r>
            <w:r w:rsidR="00B20F66" w:rsidRPr="00B20F66">
              <w:rPr>
                <w:rFonts w:ascii="仿宋_GB2312" w:hint="eastAsia"/>
                <w:color w:val="auto"/>
                <w:sz w:val="24"/>
              </w:rPr>
              <w:t xml:space="preserve">        </w:t>
            </w:r>
          </w:p>
        </w:tc>
      </w:tr>
      <w:tr w:rsidR="00A4156B" w:rsidRPr="00B20F66" w:rsidTr="00A4156B">
        <w:trPr>
          <w:trHeight w:val="645"/>
        </w:trPr>
        <w:tc>
          <w:tcPr>
            <w:tcW w:w="1384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技术水平</w:t>
            </w:r>
          </w:p>
        </w:tc>
        <w:tc>
          <w:tcPr>
            <w:tcW w:w="7658" w:type="dxa"/>
            <w:gridSpan w:val="4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${technologyLevel}</w:t>
            </w:r>
          </w:p>
        </w:tc>
      </w:tr>
      <w:tr w:rsidR="00A4156B" w:rsidRPr="00B20F66" w:rsidTr="00A4156B">
        <w:trPr>
          <w:trHeight w:val="397"/>
        </w:trPr>
        <w:tc>
          <w:tcPr>
            <w:tcW w:w="1384" w:type="dxa"/>
            <w:vAlign w:val="center"/>
          </w:tcPr>
          <w:p w:rsidR="00B20F66" w:rsidRPr="00B20F66" w:rsidRDefault="00B20F66" w:rsidP="00A4156B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项目负责人</w:t>
            </w:r>
          </w:p>
        </w:tc>
        <w:tc>
          <w:tcPr>
            <w:tcW w:w="2268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${applyUserName}</w:t>
            </w:r>
          </w:p>
        </w:tc>
        <w:tc>
          <w:tcPr>
            <w:tcW w:w="1418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科室名称</w:t>
            </w:r>
          </w:p>
        </w:tc>
        <w:tc>
          <w:tcPr>
            <w:tcW w:w="3972" w:type="dxa"/>
            <w:gridSpan w:val="2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${applyDeptName}</w:t>
            </w:r>
          </w:p>
        </w:tc>
      </w:tr>
      <w:tr w:rsidR="00A4156B" w:rsidRPr="00B20F66" w:rsidTr="00A4156B">
        <w:trPr>
          <w:trHeight w:val="605"/>
        </w:trPr>
        <w:tc>
          <w:tcPr>
            <w:tcW w:w="1384" w:type="dxa"/>
            <w:vMerge w:val="restart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协作科室或单位</w:t>
            </w:r>
          </w:p>
        </w:tc>
        <w:tc>
          <w:tcPr>
            <w:tcW w:w="7658" w:type="dxa"/>
            <w:gridSpan w:val="4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${ishaveDept}</w:t>
            </w:r>
          </w:p>
        </w:tc>
      </w:tr>
      <w:tr w:rsidR="00A4156B" w:rsidRPr="00B20F66" w:rsidTr="00A4156B">
        <w:trPr>
          <w:trHeight w:val="555"/>
        </w:trPr>
        <w:tc>
          <w:tcPr>
            <w:tcW w:w="1384" w:type="dxa"/>
            <w:vMerge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单位或科室名称</w:t>
            </w:r>
          </w:p>
        </w:tc>
        <w:tc>
          <w:tcPr>
            <w:tcW w:w="5390" w:type="dxa"/>
            <w:gridSpan w:val="3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${cooperationDeptName}</w:t>
            </w:r>
          </w:p>
        </w:tc>
      </w:tr>
      <w:tr w:rsidR="00A4156B" w:rsidRPr="00B20F66" w:rsidTr="00A4156B">
        <w:trPr>
          <w:trHeight w:val="563"/>
        </w:trPr>
        <w:tc>
          <w:tcPr>
            <w:tcW w:w="1384" w:type="dxa"/>
            <w:vMerge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协作职责</w:t>
            </w:r>
          </w:p>
        </w:tc>
        <w:tc>
          <w:tcPr>
            <w:tcW w:w="5390" w:type="dxa"/>
            <w:gridSpan w:val="3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${cooperationDuty}</w:t>
            </w:r>
          </w:p>
        </w:tc>
      </w:tr>
    </w:tbl>
    <w:p w:rsidR="00285EEE" w:rsidRDefault="00285EEE" w:rsidP="00B20F66">
      <w:pPr>
        <w:ind w:firstLineChars="200" w:firstLine="420"/>
      </w:pPr>
    </w:p>
    <w:p w:rsidR="00B20F66" w:rsidRPr="008915C9" w:rsidRDefault="00B20F66" w:rsidP="008915C9">
      <w:pPr>
        <w:jc w:val="center"/>
        <w:rPr>
          <w:rFonts w:ascii="方正小标宋_GBK" w:eastAsia="方正小标宋_GBK"/>
          <w:color w:val="auto"/>
          <w:sz w:val="36"/>
          <w:szCs w:val="36"/>
        </w:rPr>
      </w:pPr>
      <w:r w:rsidRPr="008915C9">
        <w:rPr>
          <w:rFonts w:ascii="方正小标宋_GBK" w:eastAsia="方正小标宋_GBK" w:hint="eastAsia"/>
          <w:color w:val="auto"/>
          <w:sz w:val="36"/>
          <w:szCs w:val="36"/>
        </w:rPr>
        <w:t>项目组情况</w:t>
      </w:r>
    </w:p>
    <w:p w:rsidR="00B20F66" w:rsidRDefault="00B20F66" w:rsidP="00B20F66">
      <w:r w:rsidRPr="00B20F66">
        <w:rPr>
          <w:rFonts w:ascii="仿宋_GB2312" w:hint="eastAsia"/>
          <w:color w:val="auto"/>
          <w:sz w:val="24"/>
        </w:rPr>
        <w:t>负责人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823"/>
        <w:gridCol w:w="720"/>
        <w:gridCol w:w="979"/>
        <w:gridCol w:w="1559"/>
        <w:gridCol w:w="1701"/>
        <w:gridCol w:w="2127"/>
      </w:tblGrid>
      <w:tr w:rsidR="00B20F66" w:rsidRPr="00B20F66" w:rsidTr="00083CCE">
        <w:trPr>
          <w:trHeight w:val="397"/>
        </w:trPr>
        <w:tc>
          <w:tcPr>
            <w:tcW w:w="1130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姓</w:t>
            </w:r>
            <w:r w:rsidRPr="00B20F66">
              <w:rPr>
                <w:rFonts w:ascii="仿宋_GB2312" w:hint="eastAsia"/>
                <w:color w:val="auto"/>
                <w:sz w:val="24"/>
              </w:rPr>
              <w:t xml:space="preserve">  </w:t>
            </w:r>
            <w:r w:rsidRPr="00B20F66">
              <w:rPr>
                <w:rFonts w:ascii="仿宋_GB2312" w:hint="eastAsia"/>
                <w:color w:val="auto"/>
                <w:sz w:val="24"/>
              </w:rPr>
              <w:t>名</w:t>
            </w:r>
          </w:p>
        </w:tc>
        <w:tc>
          <w:tcPr>
            <w:tcW w:w="823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性别</w:t>
            </w:r>
          </w:p>
        </w:tc>
        <w:tc>
          <w:tcPr>
            <w:tcW w:w="720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年龄</w:t>
            </w:r>
          </w:p>
        </w:tc>
        <w:tc>
          <w:tcPr>
            <w:tcW w:w="979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学历</w:t>
            </w:r>
          </w:p>
        </w:tc>
        <w:tc>
          <w:tcPr>
            <w:tcW w:w="1559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职务</w:t>
            </w:r>
          </w:p>
        </w:tc>
        <w:tc>
          <w:tcPr>
            <w:tcW w:w="1701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职称</w:t>
            </w:r>
          </w:p>
        </w:tc>
        <w:tc>
          <w:tcPr>
            <w:tcW w:w="2127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专业</w:t>
            </w:r>
          </w:p>
        </w:tc>
      </w:tr>
      <w:tr w:rsidR="00B20F66" w:rsidRPr="00B20F66" w:rsidTr="00083CCE">
        <w:trPr>
          <w:trHeight w:val="397"/>
        </w:trPr>
        <w:tc>
          <w:tcPr>
            <w:tcW w:w="1130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#{fzr_name}</w:t>
            </w:r>
          </w:p>
        </w:tc>
        <w:tc>
          <w:tcPr>
            <w:tcW w:w="823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#{fzr_gender}</w:t>
            </w:r>
          </w:p>
        </w:tc>
        <w:tc>
          <w:tcPr>
            <w:tcW w:w="720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#{fzr_age}</w:t>
            </w:r>
          </w:p>
        </w:tc>
        <w:tc>
          <w:tcPr>
            <w:tcW w:w="979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#{fzr_education}</w:t>
            </w:r>
          </w:p>
        </w:tc>
        <w:tc>
          <w:tcPr>
            <w:tcW w:w="1559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#{fzr_duty}</w:t>
            </w:r>
          </w:p>
        </w:tc>
        <w:tc>
          <w:tcPr>
            <w:tcW w:w="1701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#{fzr_title}</w:t>
            </w:r>
          </w:p>
        </w:tc>
        <w:tc>
          <w:tcPr>
            <w:tcW w:w="2127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#{fzr_major}</w:t>
            </w:r>
          </w:p>
        </w:tc>
      </w:tr>
    </w:tbl>
    <w:p w:rsidR="00B20F66" w:rsidRDefault="00B20F66" w:rsidP="008915C9"/>
    <w:p w:rsidR="00B20F66" w:rsidRDefault="00B20F66" w:rsidP="00B20F66">
      <w:r w:rsidRPr="00B20F66">
        <w:rPr>
          <w:rFonts w:ascii="仿宋_GB2312" w:hint="eastAsia"/>
          <w:color w:val="auto"/>
          <w:sz w:val="24"/>
        </w:rPr>
        <w:t>项目组人员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823"/>
        <w:gridCol w:w="720"/>
        <w:gridCol w:w="979"/>
        <w:gridCol w:w="1559"/>
        <w:gridCol w:w="1701"/>
        <w:gridCol w:w="2127"/>
      </w:tblGrid>
      <w:tr w:rsidR="00B20F66" w:rsidRPr="00B20F66" w:rsidTr="00083CCE">
        <w:trPr>
          <w:trHeight w:val="397"/>
        </w:trPr>
        <w:tc>
          <w:tcPr>
            <w:tcW w:w="1130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姓</w:t>
            </w:r>
            <w:r w:rsidRPr="00B20F66">
              <w:rPr>
                <w:rFonts w:ascii="仿宋_GB2312" w:hint="eastAsia"/>
                <w:color w:val="auto"/>
                <w:sz w:val="24"/>
              </w:rPr>
              <w:t xml:space="preserve">  </w:t>
            </w:r>
            <w:r w:rsidRPr="00B20F66">
              <w:rPr>
                <w:rFonts w:ascii="仿宋_GB2312" w:hint="eastAsia"/>
                <w:color w:val="auto"/>
                <w:sz w:val="24"/>
              </w:rPr>
              <w:t>名</w:t>
            </w:r>
          </w:p>
        </w:tc>
        <w:tc>
          <w:tcPr>
            <w:tcW w:w="823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性别</w:t>
            </w:r>
          </w:p>
        </w:tc>
        <w:tc>
          <w:tcPr>
            <w:tcW w:w="720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年龄</w:t>
            </w:r>
          </w:p>
        </w:tc>
        <w:tc>
          <w:tcPr>
            <w:tcW w:w="979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学历</w:t>
            </w:r>
          </w:p>
        </w:tc>
        <w:tc>
          <w:tcPr>
            <w:tcW w:w="1559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职务</w:t>
            </w:r>
          </w:p>
        </w:tc>
        <w:tc>
          <w:tcPr>
            <w:tcW w:w="1701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职称</w:t>
            </w:r>
          </w:p>
        </w:tc>
        <w:tc>
          <w:tcPr>
            <w:tcW w:w="2127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专业</w:t>
            </w:r>
          </w:p>
        </w:tc>
      </w:tr>
      <w:tr w:rsidR="00B20F66" w:rsidRPr="00B20F66" w:rsidTr="00083CCE">
        <w:trPr>
          <w:trHeight w:val="397"/>
        </w:trPr>
        <w:tc>
          <w:tcPr>
            <w:tcW w:w="1130" w:type="dxa"/>
            <w:vAlign w:val="center"/>
          </w:tcPr>
          <w:p w:rsidR="00B20F66" w:rsidRPr="00B20F66" w:rsidRDefault="00C76761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C76761">
              <w:rPr>
                <w:rFonts w:ascii="仿宋_GB2312"/>
                <w:color w:val="auto"/>
                <w:sz w:val="24"/>
              </w:rPr>
              <w:t>#{xmzry_name}</w:t>
            </w:r>
          </w:p>
        </w:tc>
        <w:tc>
          <w:tcPr>
            <w:tcW w:w="823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#{xmzry_gender}</w:t>
            </w:r>
          </w:p>
        </w:tc>
        <w:tc>
          <w:tcPr>
            <w:tcW w:w="720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#{xmzry_age}</w:t>
            </w:r>
          </w:p>
        </w:tc>
        <w:tc>
          <w:tcPr>
            <w:tcW w:w="979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#{xmzry_education}</w:t>
            </w:r>
          </w:p>
        </w:tc>
        <w:tc>
          <w:tcPr>
            <w:tcW w:w="1559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#{xmzry_duty}</w:t>
            </w:r>
          </w:p>
        </w:tc>
        <w:tc>
          <w:tcPr>
            <w:tcW w:w="1701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#{xmzry_title}</w:t>
            </w:r>
          </w:p>
        </w:tc>
        <w:tc>
          <w:tcPr>
            <w:tcW w:w="2127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#{xmzry_major}</w:t>
            </w:r>
          </w:p>
        </w:tc>
      </w:tr>
    </w:tbl>
    <w:p w:rsidR="00B20F66" w:rsidRDefault="00B20F66" w:rsidP="00B20F66"/>
    <w:p w:rsidR="00B20F66" w:rsidRDefault="00B20F66" w:rsidP="00B20F66"/>
    <w:tbl>
      <w:tblPr>
        <w:tblW w:w="9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9"/>
        <w:gridCol w:w="4009"/>
        <w:gridCol w:w="3694"/>
      </w:tblGrid>
      <w:tr w:rsidR="00B20F66" w:rsidRPr="00B20F66" w:rsidTr="00FD407C">
        <w:trPr>
          <w:trHeight w:val="397"/>
        </w:trPr>
        <w:tc>
          <w:tcPr>
            <w:tcW w:w="1339" w:type="dxa"/>
            <w:vMerge w:val="restart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项目安排</w:t>
            </w:r>
          </w:p>
        </w:tc>
        <w:tc>
          <w:tcPr>
            <w:tcW w:w="4009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项目完成情况</w:t>
            </w:r>
          </w:p>
        </w:tc>
        <w:tc>
          <w:tcPr>
            <w:tcW w:w="3694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完成例数</w:t>
            </w:r>
          </w:p>
        </w:tc>
      </w:tr>
      <w:tr w:rsidR="00B20F66" w:rsidRPr="00B20F66" w:rsidTr="00FD407C">
        <w:trPr>
          <w:trHeight w:val="397"/>
        </w:trPr>
        <w:tc>
          <w:tcPr>
            <w:tcW w:w="1339" w:type="dxa"/>
            <w:vMerge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</w:p>
        </w:tc>
        <w:tc>
          <w:tcPr>
            <w:tcW w:w="4009" w:type="dxa"/>
            <w:vAlign w:val="center"/>
          </w:tcPr>
          <w:p w:rsidR="00B20F66" w:rsidRPr="00B20F66" w:rsidRDefault="00B20F66" w:rsidP="00FD407C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外请专家完成，项目组人员协助例数</w:t>
            </w:r>
          </w:p>
        </w:tc>
        <w:tc>
          <w:tcPr>
            <w:tcW w:w="3694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${exampleCount1}</w:t>
            </w:r>
          </w:p>
        </w:tc>
      </w:tr>
      <w:tr w:rsidR="00B20F66" w:rsidRPr="00B20F66" w:rsidTr="00FD407C">
        <w:trPr>
          <w:trHeight w:val="397"/>
        </w:trPr>
        <w:tc>
          <w:tcPr>
            <w:tcW w:w="1339" w:type="dxa"/>
            <w:vMerge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</w:p>
        </w:tc>
        <w:tc>
          <w:tcPr>
            <w:tcW w:w="4009" w:type="dxa"/>
            <w:vAlign w:val="center"/>
          </w:tcPr>
          <w:p w:rsidR="00B20F66" w:rsidRPr="00B20F66" w:rsidRDefault="00B20F66" w:rsidP="00FD407C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专家现场指导，项目组独立完成例数</w:t>
            </w:r>
          </w:p>
        </w:tc>
        <w:tc>
          <w:tcPr>
            <w:tcW w:w="3694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${exampleCount2}</w:t>
            </w:r>
          </w:p>
        </w:tc>
      </w:tr>
      <w:tr w:rsidR="00B20F66" w:rsidRPr="00B20F66" w:rsidTr="00FD407C">
        <w:trPr>
          <w:trHeight w:val="397"/>
        </w:trPr>
        <w:tc>
          <w:tcPr>
            <w:tcW w:w="1339" w:type="dxa"/>
            <w:vMerge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</w:p>
        </w:tc>
        <w:tc>
          <w:tcPr>
            <w:tcW w:w="4009" w:type="dxa"/>
            <w:vAlign w:val="center"/>
          </w:tcPr>
          <w:p w:rsidR="00B20F66" w:rsidRPr="00B20F66" w:rsidRDefault="00B20F66" w:rsidP="00FD407C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项目组独立完成技术成熟例数</w:t>
            </w:r>
          </w:p>
        </w:tc>
        <w:tc>
          <w:tcPr>
            <w:tcW w:w="3694" w:type="dxa"/>
            <w:vAlign w:val="center"/>
          </w:tcPr>
          <w:p w:rsidR="00B20F66" w:rsidRPr="00B20F66" w:rsidRDefault="00347EA2" w:rsidP="00347EA2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/>
                <w:color w:val="auto"/>
                <w:sz w:val="24"/>
              </w:rPr>
              <w:t>${exampleCount3}</w:t>
            </w:r>
          </w:p>
        </w:tc>
      </w:tr>
      <w:tr w:rsidR="00B20F66" w:rsidRPr="00B20F66" w:rsidTr="00C71BD3">
        <w:trPr>
          <w:trHeight w:val="2268"/>
        </w:trPr>
        <w:tc>
          <w:tcPr>
            <w:tcW w:w="1339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lastRenderedPageBreak/>
              <w:t>个人意见</w:t>
            </w:r>
          </w:p>
        </w:tc>
        <w:tc>
          <w:tcPr>
            <w:tcW w:w="7703" w:type="dxa"/>
            <w:gridSpan w:val="2"/>
          </w:tcPr>
          <w:p w:rsidR="00B20F66" w:rsidRPr="00B20F66" w:rsidRDefault="00B20F66" w:rsidP="00FD407C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本人承诺：申报材料真实有效。</w:t>
            </w:r>
          </w:p>
          <w:p w:rsidR="00C71BD3" w:rsidRDefault="00C71BD3" w:rsidP="00FD407C">
            <w:pPr>
              <w:spacing w:line="320" w:lineRule="exact"/>
              <w:ind w:firstLineChars="2200" w:firstLine="5285"/>
              <w:rPr>
                <w:rFonts w:ascii="仿宋_GB2312"/>
                <w:color w:val="auto"/>
                <w:sz w:val="24"/>
              </w:rPr>
            </w:pPr>
          </w:p>
          <w:p w:rsidR="00C71BD3" w:rsidRDefault="00C71BD3" w:rsidP="00FD407C">
            <w:pPr>
              <w:spacing w:line="320" w:lineRule="exact"/>
              <w:ind w:firstLineChars="2200" w:firstLine="5285"/>
              <w:rPr>
                <w:rFonts w:ascii="仿宋_GB2312"/>
                <w:color w:val="auto"/>
                <w:sz w:val="24"/>
              </w:rPr>
            </w:pPr>
          </w:p>
          <w:p w:rsidR="00C71BD3" w:rsidRDefault="00C71BD3" w:rsidP="00C71BD3">
            <w:pPr>
              <w:spacing w:line="320" w:lineRule="exact"/>
              <w:rPr>
                <w:rFonts w:ascii="仿宋_GB2312"/>
                <w:color w:val="auto"/>
                <w:sz w:val="24"/>
              </w:rPr>
            </w:pPr>
          </w:p>
          <w:p w:rsidR="00C71BD3" w:rsidRPr="00B20F66" w:rsidRDefault="00B20F66" w:rsidP="00C71BD3">
            <w:pPr>
              <w:spacing w:line="320" w:lineRule="exact"/>
              <w:ind w:firstLineChars="2200" w:firstLine="5285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签名：</w:t>
            </w:r>
          </w:p>
          <w:p w:rsidR="00B20F66" w:rsidRPr="00B20F66" w:rsidRDefault="00B20F66" w:rsidP="00C71BD3">
            <w:pPr>
              <w:spacing w:line="320" w:lineRule="exact"/>
              <w:ind w:firstLineChars="2304" w:firstLine="5535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年</w:t>
            </w:r>
            <w:r w:rsidRPr="00B20F66">
              <w:rPr>
                <w:rFonts w:ascii="仿宋_GB2312" w:hint="eastAsia"/>
                <w:color w:val="auto"/>
                <w:sz w:val="24"/>
              </w:rPr>
              <w:t xml:space="preserve">  </w:t>
            </w:r>
            <w:r w:rsidRPr="00B20F66">
              <w:rPr>
                <w:rFonts w:ascii="仿宋_GB2312" w:hint="eastAsia"/>
                <w:color w:val="auto"/>
                <w:sz w:val="24"/>
              </w:rPr>
              <w:t>月</w:t>
            </w:r>
            <w:r w:rsidRPr="00B20F66">
              <w:rPr>
                <w:rFonts w:ascii="仿宋_GB2312" w:hint="eastAsia"/>
                <w:color w:val="auto"/>
                <w:sz w:val="24"/>
              </w:rPr>
              <w:t xml:space="preserve">  </w:t>
            </w:r>
            <w:r w:rsidRPr="00B20F66">
              <w:rPr>
                <w:rFonts w:ascii="仿宋_GB2312" w:hint="eastAsia"/>
                <w:color w:val="auto"/>
                <w:sz w:val="24"/>
              </w:rPr>
              <w:t>日</w:t>
            </w:r>
          </w:p>
        </w:tc>
      </w:tr>
      <w:tr w:rsidR="00B20F66" w:rsidRPr="00B20F66" w:rsidTr="00C71BD3">
        <w:trPr>
          <w:trHeight w:val="2268"/>
        </w:trPr>
        <w:tc>
          <w:tcPr>
            <w:tcW w:w="1339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单位意见</w:t>
            </w:r>
          </w:p>
        </w:tc>
        <w:tc>
          <w:tcPr>
            <w:tcW w:w="7703" w:type="dxa"/>
            <w:gridSpan w:val="2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</w:p>
          <w:p w:rsidR="00B20F66" w:rsidRPr="00B20F66" w:rsidRDefault="00B20F66" w:rsidP="00FD407C">
            <w:pPr>
              <w:spacing w:line="320" w:lineRule="exact"/>
              <w:ind w:firstLineChars="2200" w:firstLine="5285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年</w:t>
            </w:r>
            <w:r w:rsidRPr="00B20F66">
              <w:rPr>
                <w:rFonts w:ascii="仿宋_GB2312" w:hint="eastAsia"/>
                <w:color w:val="auto"/>
                <w:sz w:val="24"/>
              </w:rPr>
              <w:t xml:space="preserve">  </w:t>
            </w:r>
            <w:r w:rsidRPr="00B20F66">
              <w:rPr>
                <w:rFonts w:ascii="仿宋_GB2312" w:hint="eastAsia"/>
                <w:color w:val="auto"/>
                <w:sz w:val="24"/>
              </w:rPr>
              <w:t>月</w:t>
            </w:r>
            <w:r w:rsidRPr="00B20F66">
              <w:rPr>
                <w:rFonts w:ascii="仿宋_GB2312" w:hint="eastAsia"/>
                <w:color w:val="auto"/>
                <w:sz w:val="24"/>
              </w:rPr>
              <w:t xml:space="preserve">  </w:t>
            </w:r>
            <w:r w:rsidRPr="00B20F66">
              <w:rPr>
                <w:rFonts w:ascii="仿宋_GB2312" w:hint="eastAsia"/>
                <w:color w:val="auto"/>
                <w:sz w:val="24"/>
              </w:rPr>
              <w:t>日</w:t>
            </w:r>
          </w:p>
        </w:tc>
      </w:tr>
      <w:tr w:rsidR="00B20F66" w:rsidRPr="00B20F66" w:rsidTr="00C71BD3">
        <w:trPr>
          <w:trHeight w:val="2268"/>
        </w:trPr>
        <w:tc>
          <w:tcPr>
            <w:tcW w:w="1339" w:type="dxa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区卫生局</w:t>
            </w:r>
            <w:r w:rsidRPr="00B20F66">
              <w:rPr>
                <w:rFonts w:ascii="仿宋_GB2312" w:hint="eastAsia"/>
                <w:color w:val="auto"/>
                <w:sz w:val="24"/>
              </w:rPr>
              <w:t xml:space="preserve"> </w:t>
            </w:r>
            <w:r w:rsidRPr="00B20F66">
              <w:rPr>
                <w:rFonts w:ascii="仿宋_GB2312" w:hint="eastAsia"/>
                <w:color w:val="auto"/>
                <w:sz w:val="24"/>
              </w:rPr>
              <w:t>意见</w:t>
            </w:r>
          </w:p>
        </w:tc>
        <w:tc>
          <w:tcPr>
            <w:tcW w:w="7703" w:type="dxa"/>
            <w:gridSpan w:val="2"/>
            <w:vAlign w:val="center"/>
          </w:tcPr>
          <w:p w:rsidR="00B20F66" w:rsidRPr="00B20F66" w:rsidRDefault="00B20F66" w:rsidP="00FD407C">
            <w:pPr>
              <w:spacing w:line="320" w:lineRule="exact"/>
              <w:jc w:val="center"/>
              <w:rPr>
                <w:rFonts w:ascii="仿宋_GB2312"/>
                <w:color w:val="auto"/>
                <w:sz w:val="24"/>
              </w:rPr>
            </w:pPr>
          </w:p>
          <w:p w:rsidR="00B20F66" w:rsidRPr="00B20F66" w:rsidRDefault="00B20F66" w:rsidP="00FD407C">
            <w:pPr>
              <w:spacing w:line="320" w:lineRule="exact"/>
              <w:ind w:firstLineChars="2200" w:firstLine="5285"/>
              <w:rPr>
                <w:rFonts w:ascii="仿宋_GB2312"/>
                <w:color w:val="auto"/>
                <w:sz w:val="24"/>
              </w:rPr>
            </w:pPr>
            <w:r w:rsidRPr="00B20F66">
              <w:rPr>
                <w:rFonts w:ascii="仿宋_GB2312" w:hint="eastAsia"/>
                <w:color w:val="auto"/>
                <w:sz w:val="24"/>
              </w:rPr>
              <w:t>年</w:t>
            </w:r>
            <w:r w:rsidRPr="00B20F66">
              <w:rPr>
                <w:rFonts w:ascii="仿宋_GB2312" w:hint="eastAsia"/>
                <w:color w:val="auto"/>
                <w:sz w:val="24"/>
              </w:rPr>
              <w:t xml:space="preserve">  </w:t>
            </w:r>
            <w:r w:rsidRPr="00B20F66">
              <w:rPr>
                <w:rFonts w:ascii="仿宋_GB2312" w:hint="eastAsia"/>
                <w:color w:val="auto"/>
                <w:sz w:val="24"/>
              </w:rPr>
              <w:t>月</w:t>
            </w:r>
            <w:r w:rsidRPr="00B20F66">
              <w:rPr>
                <w:rFonts w:ascii="仿宋_GB2312" w:hint="eastAsia"/>
                <w:color w:val="auto"/>
                <w:sz w:val="24"/>
              </w:rPr>
              <w:t xml:space="preserve">  </w:t>
            </w:r>
            <w:r w:rsidRPr="00B20F66">
              <w:rPr>
                <w:rFonts w:ascii="仿宋_GB2312" w:hint="eastAsia"/>
                <w:color w:val="auto"/>
                <w:sz w:val="24"/>
              </w:rPr>
              <w:t>日</w:t>
            </w:r>
          </w:p>
        </w:tc>
      </w:tr>
    </w:tbl>
    <w:p w:rsidR="00B20F66" w:rsidRDefault="00B20F66" w:rsidP="00B20F66"/>
    <w:p w:rsidR="008E5A41" w:rsidRDefault="008E5A41" w:rsidP="00B20F66"/>
    <w:p w:rsidR="008E5A41" w:rsidRPr="00347EA2" w:rsidRDefault="008E5A41" w:rsidP="00B20F66">
      <w:pPr>
        <w:rPr>
          <w:color w:val="auto"/>
        </w:rPr>
      </w:pPr>
    </w:p>
    <w:p w:rsidR="008E5A41" w:rsidRPr="00347EA2" w:rsidRDefault="008E5A41" w:rsidP="008E5A41">
      <w:pPr>
        <w:jc w:val="center"/>
        <w:rPr>
          <w:rFonts w:ascii="方正小标宋_GBK" w:eastAsia="方正小标宋_GBK"/>
          <w:color w:val="auto"/>
          <w:sz w:val="36"/>
          <w:szCs w:val="36"/>
        </w:rPr>
      </w:pPr>
      <w:r w:rsidRPr="00347EA2">
        <w:rPr>
          <w:rFonts w:ascii="方正小标宋_GBK" w:eastAsia="方正小标宋_GBK" w:hint="eastAsia"/>
          <w:color w:val="auto"/>
          <w:sz w:val="36"/>
          <w:szCs w:val="36"/>
        </w:rPr>
        <w:t>余杭区新技术新项目评分标准</w:t>
      </w:r>
    </w:p>
    <w:p w:rsidR="008E5A41" w:rsidRPr="00347EA2" w:rsidRDefault="008E5A41" w:rsidP="008E5A41">
      <w:pPr>
        <w:spacing w:line="400" w:lineRule="exact"/>
        <w:rPr>
          <w:rFonts w:ascii="仿宋_GB2312"/>
          <w:color w:val="auto"/>
          <w:sz w:val="30"/>
          <w:szCs w:val="30"/>
        </w:rPr>
      </w:pPr>
      <w:r w:rsidRPr="00347EA2">
        <w:rPr>
          <w:rFonts w:ascii="仿宋_GB2312" w:hint="eastAsia"/>
          <w:color w:val="auto"/>
          <w:sz w:val="30"/>
          <w:szCs w:val="30"/>
        </w:rPr>
        <w:t>项目名称：</w:t>
      </w:r>
      <w:r w:rsidR="00846D0E" w:rsidRPr="00347EA2">
        <w:rPr>
          <w:rFonts w:ascii="仿宋_GB2312"/>
          <w:color w:val="auto"/>
          <w:sz w:val="24"/>
        </w:rPr>
        <w:t>${projName}</w:t>
      </w: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4680"/>
        <w:gridCol w:w="1080"/>
        <w:gridCol w:w="1080"/>
      </w:tblGrid>
      <w:tr w:rsidR="00E02622" w:rsidRPr="00347EA2" w:rsidTr="00E02622">
        <w:trPr>
          <w:trHeight w:val="7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widowControl/>
              <w:spacing w:line="360" w:lineRule="auto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cs="宋体" w:hint="eastAsia"/>
                <w:color w:val="auto"/>
                <w:sz w:val="24"/>
              </w:rPr>
              <w:t>序号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widowControl/>
              <w:spacing w:line="360" w:lineRule="auto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cs="宋体" w:hint="eastAsia"/>
                <w:color w:val="auto"/>
                <w:sz w:val="24"/>
              </w:rPr>
              <w:t>名</w:t>
            </w:r>
            <w:r w:rsidRPr="00347EA2">
              <w:rPr>
                <w:rFonts w:ascii="仿宋_GB2312" w:cs="宋体" w:hint="eastAsia"/>
                <w:color w:val="auto"/>
                <w:sz w:val="24"/>
              </w:rPr>
              <w:t xml:space="preserve">  </w:t>
            </w:r>
            <w:r w:rsidRPr="00347EA2">
              <w:rPr>
                <w:rFonts w:ascii="仿宋_GB2312" w:cs="宋体" w:hint="eastAsia"/>
                <w:color w:val="auto"/>
                <w:sz w:val="24"/>
              </w:rPr>
              <w:t>称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widowControl/>
              <w:spacing w:line="360" w:lineRule="auto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cs="宋体" w:hint="eastAsia"/>
                <w:color w:val="auto"/>
                <w:sz w:val="24"/>
              </w:rPr>
              <w:t>评分标准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widowControl/>
              <w:spacing w:line="360" w:lineRule="auto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cs="宋体" w:hint="eastAsia"/>
                <w:color w:val="auto"/>
                <w:sz w:val="24"/>
              </w:rPr>
              <w:t>分值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widowControl/>
              <w:spacing w:line="360" w:lineRule="auto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cs="宋体" w:hint="eastAsia"/>
                <w:color w:val="auto"/>
                <w:sz w:val="24"/>
              </w:rPr>
              <w:t>自评分</w:t>
            </w:r>
          </w:p>
        </w:tc>
      </w:tr>
      <w:tr w:rsidR="00E02622" w:rsidRPr="00347EA2" w:rsidTr="00E02622">
        <w:trPr>
          <w:trHeight w:val="7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widowControl/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cs="宋体" w:hint="eastAsia"/>
                <w:color w:val="auto"/>
                <w:sz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先进性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国内先进</w:t>
            </w:r>
            <w:r w:rsidRPr="00347EA2">
              <w:rPr>
                <w:rFonts w:ascii="仿宋_GB2312" w:hint="eastAsia"/>
                <w:color w:val="auto"/>
                <w:sz w:val="24"/>
              </w:rPr>
              <w:t>10</w:t>
            </w:r>
            <w:r w:rsidRPr="00347EA2">
              <w:rPr>
                <w:rFonts w:ascii="仿宋_GB2312" w:hint="eastAsia"/>
                <w:color w:val="auto"/>
                <w:sz w:val="24"/>
              </w:rPr>
              <w:t>分、省内先进</w:t>
            </w:r>
            <w:r w:rsidRPr="00347EA2">
              <w:rPr>
                <w:rFonts w:ascii="仿宋_GB2312" w:hint="eastAsia"/>
                <w:color w:val="auto"/>
                <w:sz w:val="24"/>
              </w:rPr>
              <w:t>8</w:t>
            </w:r>
            <w:r w:rsidRPr="00347EA2">
              <w:rPr>
                <w:rFonts w:ascii="仿宋_GB2312" w:hint="eastAsia"/>
                <w:color w:val="auto"/>
                <w:sz w:val="24"/>
              </w:rPr>
              <w:t>分，市内先进</w:t>
            </w:r>
            <w:r w:rsidRPr="00347EA2">
              <w:rPr>
                <w:rFonts w:ascii="仿宋_GB2312" w:hint="eastAsia"/>
                <w:color w:val="auto"/>
                <w:sz w:val="24"/>
              </w:rPr>
              <w:t>5</w:t>
            </w:r>
            <w:r w:rsidRPr="00347EA2">
              <w:rPr>
                <w:rFonts w:ascii="仿宋_GB2312" w:hint="eastAsia"/>
                <w:color w:val="auto"/>
                <w:sz w:val="24"/>
              </w:rPr>
              <w:t>分，区内先进</w:t>
            </w:r>
            <w:r w:rsidRPr="00347EA2">
              <w:rPr>
                <w:rFonts w:ascii="仿宋_GB2312" w:hint="eastAsia"/>
                <w:color w:val="auto"/>
                <w:sz w:val="24"/>
              </w:rPr>
              <w:t>3</w:t>
            </w:r>
            <w:r w:rsidRPr="00347EA2">
              <w:rPr>
                <w:rFonts w:ascii="仿宋_GB2312" w:hint="eastAsia"/>
                <w:color w:val="auto"/>
                <w:sz w:val="24"/>
              </w:rPr>
              <w:t>分。（需省市级检索报告）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10</w:t>
            </w:r>
            <w:r w:rsidRPr="00347EA2">
              <w:rPr>
                <w:rFonts w:ascii="仿宋_GB2312" w:hint="eastAsia"/>
                <w:color w:val="auto"/>
                <w:sz w:val="24"/>
              </w:rPr>
              <w:t>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E02622" w:rsidP="00347EA2">
            <w:pPr>
              <w:widowControl/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E02622">
              <w:rPr>
                <w:rFonts w:ascii="仿宋_GB2312" w:cs="宋体"/>
                <w:color w:val="auto"/>
                <w:sz w:val="24"/>
              </w:rPr>
              <w:t>${selfGrade1}</w:t>
            </w:r>
          </w:p>
        </w:tc>
      </w:tr>
      <w:tr w:rsidR="00E02622" w:rsidRPr="00347EA2" w:rsidTr="00E02622">
        <w:trPr>
          <w:trHeight w:val="7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widowControl/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cs="宋体" w:hint="eastAsia"/>
                <w:color w:val="auto"/>
                <w:sz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实用性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根据学术价值和临床开展情况给分（</w:t>
            </w:r>
            <w:r w:rsidRPr="00347EA2">
              <w:rPr>
                <w:rFonts w:ascii="仿宋_GB2312" w:hint="eastAsia"/>
                <w:color w:val="auto"/>
                <w:sz w:val="24"/>
              </w:rPr>
              <w:t>30</w:t>
            </w:r>
            <w:r w:rsidRPr="00347EA2">
              <w:rPr>
                <w:rFonts w:ascii="仿宋_GB2312" w:hint="eastAsia"/>
                <w:color w:val="auto"/>
                <w:sz w:val="24"/>
              </w:rPr>
              <w:t>例为基数，不足的，每减少</w:t>
            </w:r>
            <w:r w:rsidRPr="00347EA2">
              <w:rPr>
                <w:rFonts w:ascii="仿宋_GB2312" w:hint="eastAsia"/>
                <w:color w:val="auto"/>
                <w:sz w:val="24"/>
              </w:rPr>
              <w:t>1</w:t>
            </w:r>
            <w:r w:rsidRPr="00347EA2">
              <w:rPr>
                <w:rFonts w:ascii="仿宋_GB2312" w:hint="eastAsia"/>
                <w:color w:val="auto"/>
                <w:sz w:val="24"/>
              </w:rPr>
              <w:t>例扣</w:t>
            </w:r>
            <w:r w:rsidRPr="00347EA2">
              <w:rPr>
                <w:rFonts w:ascii="仿宋_GB2312" w:hint="eastAsia"/>
                <w:color w:val="auto"/>
                <w:sz w:val="24"/>
              </w:rPr>
              <w:t>0.5</w:t>
            </w:r>
            <w:r w:rsidRPr="00347EA2">
              <w:rPr>
                <w:rFonts w:ascii="仿宋_GB2312" w:hint="eastAsia"/>
                <w:color w:val="auto"/>
                <w:sz w:val="24"/>
              </w:rPr>
              <w:t>分）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10</w:t>
            </w:r>
            <w:r w:rsidRPr="00347EA2">
              <w:rPr>
                <w:rFonts w:ascii="仿宋_GB2312" w:hint="eastAsia"/>
                <w:color w:val="auto"/>
                <w:sz w:val="24"/>
              </w:rPr>
              <w:t>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E02622" w:rsidP="00347EA2">
            <w:pPr>
              <w:widowControl/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E02622">
              <w:rPr>
                <w:rFonts w:ascii="仿宋_GB2312" w:cs="宋体"/>
                <w:color w:val="auto"/>
                <w:sz w:val="24"/>
              </w:rPr>
              <w:t>${selfGrade2}</w:t>
            </w:r>
          </w:p>
        </w:tc>
      </w:tr>
      <w:tr w:rsidR="00E02622" w:rsidRPr="00347EA2" w:rsidTr="00E02622">
        <w:trPr>
          <w:trHeight w:val="7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widowControl/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cs="宋体" w:hint="eastAsia"/>
                <w:color w:val="auto"/>
                <w:sz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类型和应用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创新型</w:t>
            </w:r>
            <w:r w:rsidRPr="00347EA2">
              <w:rPr>
                <w:rFonts w:ascii="仿宋_GB2312" w:hint="eastAsia"/>
                <w:color w:val="auto"/>
                <w:sz w:val="24"/>
              </w:rPr>
              <w:t>5</w:t>
            </w:r>
            <w:r w:rsidRPr="00347EA2">
              <w:rPr>
                <w:rFonts w:ascii="仿宋_GB2312" w:hint="eastAsia"/>
                <w:color w:val="auto"/>
                <w:sz w:val="24"/>
              </w:rPr>
              <w:t>分、引进型</w:t>
            </w:r>
            <w:r w:rsidRPr="00347EA2">
              <w:rPr>
                <w:rFonts w:ascii="仿宋_GB2312" w:hint="eastAsia"/>
                <w:color w:val="auto"/>
                <w:sz w:val="24"/>
              </w:rPr>
              <w:t>3</w:t>
            </w:r>
            <w:r w:rsidRPr="00347EA2">
              <w:rPr>
                <w:rFonts w:ascii="仿宋_GB2312" w:hint="eastAsia"/>
                <w:color w:val="auto"/>
                <w:sz w:val="24"/>
              </w:rPr>
              <w:t>分、改良型技术</w:t>
            </w:r>
            <w:r w:rsidRPr="00347EA2">
              <w:rPr>
                <w:rFonts w:ascii="仿宋_GB2312" w:hint="eastAsia"/>
                <w:color w:val="auto"/>
                <w:sz w:val="24"/>
              </w:rPr>
              <w:t>2</w:t>
            </w:r>
            <w:r w:rsidRPr="00347EA2">
              <w:rPr>
                <w:rFonts w:ascii="仿宋_GB2312" w:hint="eastAsia"/>
                <w:color w:val="auto"/>
                <w:sz w:val="24"/>
              </w:rPr>
              <w:t>分；应用率≥</w:t>
            </w:r>
            <w:r w:rsidRPr="00347EA2">
              <w:rPr>
                <w:rFonts w:ascii="仿宋_GB2312" w:hint="eastAsia"/>
                <w:color w:val="auto"/>
                <w:sz w:val="24"/>
              </w:rPr>
              <w:t>50%</w:t>
            </w:r>
            <w:r w:rsidRPr="00347EA2">
              <w:rPr>
                <w:rFonts w:ascii="仿宋_GB2312" w:hint="eastAsia"/>
                <w:color w:val="auto"/>
                <w:sz w:val="24"/>
              </w:rPr>
              <w:t>，</w:t>
            </w:r>
            <w:r w:rsidRPr="00347EA2">
              <w:rPr>
                <w:rFonts w:ascii="仿宋_GB2312" w:hint="eastAsia"/>
                <w:color w:val="auto"/>
                <w:sz w:val="24"/>
              </w:rPr>
              <w:t>5</w:t>
            </w:r>
            <w:r w:rsidRPr="00347EA2">
              <w:rPr>
                <w:rFonts w:ascii="仿宋_GB2312" w:hint="eastAsia"/>
                <w:color w:val="auto"/>
                <w:sz w:val="24"/>
              </w:rPr>
              <w:t>分，</w:t>
            </w:r>
            <w:r w:rsidRPr="00347EA2">
              <w:rPr>
                <w:rFonts w:ascii="仿宋_GB2312" w:hint="eastAsia"/>
                <w:color w:val="auto"/>
                <w:sz w:val="24"/>
              </w:rPr>
              <w:t>20%-50%</w:t>
            </w:r>
            <w:r w:rsidRPr="00347EA2">
              <w:rPr>
                <w:rFonts w:ascii="仿宋_GB2312" w:hint="eastAsia"/>
                <w:color w:val="auto"/>
                <w:sz w:val="24"/>
              </w:rPr>
              <w:t>，</w:t>
            </w:r>
            <w:r w:rsidRPr="00347EA2">
              <w:rPr>
                <w:rFonts w:ascii="仿宋_GB2312" w:hint="eastAsia"/>
                <w:color w:val="auto"/>
                <w:sz w:val="24"/>
              </w:rPr>
              <w:t>4</w:t>
            </w:r>
            <w:r w:rsidRPr="00347EA2">
              <w:rPr>
                <w:rFonts w:ascii="仿宋_GB2312" w:hint="eastAsia"/>
                <w:color w:val="auto"/>
                <w:sz w:val="24"/>
              </w:rPr>
              <w:t>分，≥</w:t>
            </w:r>
            <w:r w:rsidRPr="00347EA2">
              <w:rPr>
                <w:rFonts w:ascii="仿宋_GB2312" w:hint="eastAsia"/>
                <w:color w:val="auto"/>
                <w:sz w:val="24"/>
              </w:rPr>
              <w:t>10%</w:t>
            </w:r>
            <w:r w:rsidRPr="00347EA2">
              <w:rPr>
                <w:rFonts w:ascii="仿宋_GB2312" w:hint="eastAsia"/>
                <w:color w:val="auto"/>
                <w:sz w:val="24"/>
              </w:rPr>
              <w:t>，</w:t>
            </w:r>
            <w:r w:rsidRPr="00347EA2">
              <w:rPr>
                <w:rFonts w:ascii="仿宋_GB2312" w:hint="eastAsia"/>
                <w:color w:val="auto"/>
                <w:sz w:val="24"/>
              </w:rPr>
              <w:t>2</w:t>
            </w:r>
            <w:r w:rsidRPr="00347EA2">
              <w:rPr>
                <w:rFonts w:ascii="仿宋_GB2312" w:hint="eastAsia"/>
                <w:color w:val="auto"/>
                <w:sz w:val="24"/>
              </w:rPr>
              <w:t>分。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10</w:t>
            </w:r>
            <w:r w:rsidRPr="00347EA2">
              <w:rPr>
                <w:rFonts w:ascii="仿宋_GB2312" w:hint="eastAsia"/>
                <w:color w:val="auto"/>
                <w:sz w:val="24"/>
              </w:rPr>
              <w:t>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E02622" w:rsidP="00347EA2">
            <w:pPr>
              <w:widowControl/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E02622">
              <w:rPr>
                <w:rFonts w:ascii="仿宋_GB2312" w:cs="宋体"/>
                <w:color w:val="auto"/>
                <w:sz w:val="24"/>
              </w:rPr>
              <w:t>${selfGrade3}</w:t>
            </w:r>
          </w:p>
        </w:tc>
      </w:tr>
      <w:tr w:rsidR="00E02622" w:rsidRPr="00347EA2" w:rsidTr="00E02622">
        <w:trPr>
          <w:trHeight w:val="7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widowControl/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cs="宋体" w:hint="eastAsia"/>
                <w:color w:val="auto"/>
                <w:sz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技术难度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高技术难度</w:t>
            </w:r>
            <w:r w:rsidRPr="00347EA2">
              <w:rPr>
                <w:rFonts w:ascii="仿宋_GB2312" w:hint="eastAsia"/>
                <w:color w:val="auto"/>
                <w:sz w:val="24"/>
              </w:rPr>
              <w:t>10</w:t>
            </w:r>
            <w:r w:rsidRPr="00347EA2">
              <w:rPr>
                <w:rFonts w:ascii="仿宋_GB2312" w:hint="eastAsia"/>
                <w:color w:val="auto"/>
                <w:sz w:val="24"/>
              </w:rPr>
              <w:t>分，中等技术难度</w:t>
            </w:r>
            <w:r w:rsidRPr="00347EA2">
              <w:rPr>
                <w:rFonts w:ascii="仿宋_GB2312" w:hint="eastAsia"/>
                <w:color w:val="auto"/>
                <w:sz w:val="24"/>
              </w:rPr>
              <w:t>7</w:t>
            </w:r>
            <w:r w:rsidRPr="00347EA2">
              <w:rPr>
                <w:rFonts w:ascii="仿宋_GB2312" w:hint="eastAsia"/>
                <w:color w:val="auto"/>
                <w:sz w:val="24"/>
              </w:rPr>
              <w:t>分，一般难度</w:t>
            </w:r>
            <w:r w:rsidRPr="00347EA2">
              <w:rPr>
                <w:rFonts w:ascii="仿宋_GB2312" w:hint="eastAsia"/>
                <w:color w:val="auto"/>
                <w:sz w:val="24"/>
              </w:rPr>
              <w:t>4</w:t>
            </w:r>
            <w:r w:rsidRPr="00347EA2">
              <w:rPr>
                <w:rFonts w:ascii="仿宋_GB2312" w:hint="eastAsia"/>
                <w:color w:val="auto"/>
                <w:sz w:val="24"/>
              </w:rPr>
              <w:t>分。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10</w:t>
            </w:r>
            <w:r w:rsidRPr="00347EA2">
              <w:rPr>
                <w:rFonts w:ascii="仿宋_GB2312" w:hint="eastAsia"/>
                <w:color w:val="auto"/>
                <w:sz w:val="24"/>
              </w:rPr>
              <w:t>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E02622" w:rsidP="00347EA2">
            <w:pPr>
              <w:widowControl/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E02622">
              <w:rPr>
                <w:rFonts w:ascii="仿宋_GB2312" w:cs="宋体"/>
                <w:color w:val="auto"/>
                <w:sz w:val="24"/>
              </w:rPr>
              <w:t>${selfGrade4}</w:t>
            </w:r>
          </w:p>
        </w:tc>
      </w:tr>
      <w:tr w:rsidR="00E02622" w:rsidRPr="00347EA2" w:rsidTr="00E02622">
        <w:trPr>
          <w:trHeight w:val="7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widowControl/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cs="宋体" w:hint="eastAsia"/>
                <w:color w:val="auto"/>
                <w:sz w:val="24"/>
              </w:rPr>
              <w:lastRenderedPageBreak/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合理性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以设计合理、操作简单、易于推广为原则。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5</w:t>
            </w:r>
            <w:r w:rsidRPr="00347EA2">
              <w:rPr>
                <w:rFonts w:ascii="仿宋_GB2312" w:hint="eastAsia"/>
                <w:color w:val="auto"/>
                <w:sz w:val="24"/>
              </w:rPr>
              <w:t>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E02622" w:rsidP="00347EA2">
            <w:pPr>
              <w:widowControl/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E02622">
              <w:rPr>
                <w:rFonts w:ascii="仿宋_GB2312" w:cs="宋体"/>
                <w:color w:val="auto"/>
                <w:sz w:val="24"/>
              </w:rPr>
              <w:t>${selfGrade5}</w:t>
            </w:r>
          </w:p>
        </w:tc>
      </w:tr>
      <w:tr w:rsidR="00E02622" w:rsidRPr="00347EA2" w:rsidTr="00E02622">
        <w:trPr>
          <w:trHeight w:val="7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widowControl/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cs="宋体" w:hint="eastAsia"/>
                <w:color w:val="auto"/>
                <w:sz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医疗成本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以成本低、治疗周期短，易于被病人接受为原则。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10</w:t>
            </w:r>
            <w:r w:rsidRPr="00347EA2">
              <w:rPr>
                <w:rFonts w:ascii="仿宋_GB2312" w:hint="eastAsia"/>
                <w:color w:val="auto"/>
                <w:sz w:val="24"/>
              </w:rPr>
              <w:t>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E02622" w:rsidP="00347EA2">
            <w:pPr>
              <w:widowControl/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E02622">
              <w:rPr>
                <w:rFonts w:ascii="仿宋_GB2312" w:cs="宋体"/>
                <w:color w:val="auto"/>
                <w:sz w:val="24"/>
              </w:rPr>
              <w:t>${selfGrade6}</w:t>
            </w:r>
          </w:p>
        </w:tc>
      </w:tr>
      <w:tr w:rsidR="00E02622" w:rsidRPr="00347EA2" w:rsidTr="00E02622">
        <w:trPr>
          <w:trHeight w:val="7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widowControl/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cs="宋体" w:hint="eastAsia"/>
                <w:color w:val="auto"/>
                <w:sz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社会效益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与开展状况相参照，治疗效果良好，或受到社会关注，被新闻媒体报道等。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15</w:t>
            </w:r>
            <w:r w:rsidRPr="00347EA2">
              <w:rPr>
                <w:rFonts w:ascii="仿宋_GB2312" w:hint="eastAsia"/>
                <w:color w:val="auto"/>
                <w:sz w:val="24"/>
              </w:rPr>
              <w:t>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E02622" w:rsidP="00347EA2">
            <w:pPr>
              <w:widowControl/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E02622">
              <w:rPr>
                <w:rFonts w:ascii="仿宋_GB2312" w:cs="宋体"/>
                <w:color w:val="auto"/>
                <w:sz w:val="24"/>
              </w:rPr>
              <w:t>${selfGrade7}</w:t>
            </w:r>
          </w:p>
        </w:tc>
      </w:tr>
      <w:tr w:rsidR="00E02622" w:rsidRPr="00347EA2" w:rsidTr="00E02622">
        <w:trPr>
          <w:trHeight w:val="7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widowControl/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cs="宋体" w:hint="eastAsia"/>
                <w:color w:val="auto"/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推广价值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以符合需求和易于推广实践运用为原则，具有可持续发展。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15</w:t>
            </w:r>
            <w:r w:rsidRPr="00347EA2">
              <w:rPr>
                <w:rFonts w:ascii="仿宋_GB2312" w:hint="eastAsia"/>
                <w:color w:val="auto"/>
                <w:sz w:val="24"/>
              </w:rPr>
              <w:t>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E02622" w:rsidP="00347EA2">
            <w:pPr>
              <w:widowControl/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E02622">
              <w:rPr>
                <w:rFonts w:ascii="仿宋_GB2312" w:cs="宋体"/>
                <w:color w:val="auto"/>
                <w:sz w:val="24"/>
              </w:rPr>
              <w:t>${selfGrade8}</w:t>
            </w:r>
          </w:p>
        </w:tc>
      </w:tr>
      <w:tr w:rsidR="00E02622" w:rsidRPr="00347EA2" w:rsidTr="00E02622">
        <w:trPr>
          <w:trHeight w:val="7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widowControl/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cs="宋体" w:hint="eastAsia"/>
                <w:color w:val="auto"/>
                <w:sz w:val="24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合法性和安全性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项目开展符合医疗法定程序及医学伦理，以患者安全为目标。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10</w:t>
            </w:r>
            <w:r w:rsidRPr="00347EA2">
              <w:rPr>
                <w:rFonts w:ascii="仿宋_GB2312" w:hint="eastAsia"/>
                <w:color w:val="auto"/>
                <w:sz w:val="24"/>
              </w:rPr>
              <w:t>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E02622" w:rsidP="00347EA2">
            <w:pPr>
              <w:widowControl/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E02622">
              <w:rPr>
                <w:rFonts w:ascii="仿宋_GB2312" w:cs="宋体"/>
                <w:color w:val="auto"/>
                <w:sz w:val="24"/>
              </w:rPr>
              <w:t>${selfGrade9}</w:t>
            </w:r>
          </w:p>
        </w:tc>
      </w:tr>
      <w:tr w:rsidR="00E02622" w:rsidRPr="00347EA2" w:rsidTr="00E02622">
        <w:trPr>
          <w:trHeight w:val="7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widowControl/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cs="宋体" w:hint="eastAsia"/>
                <w:color w:val="auto"/>
                <w:sz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项目汇报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表述流畅清晰、条理清楚</w:t>
            </w:r>
            <w:r w:rsidRPr="00347EA2">
              <w:rPr>
                <w:rFonts w:ascii="仿宋_GB2312" w:hint="eastAsia"/>
                <w:color w:val="auto"/>
                <w:sz w:val="24"/>
              </w:rPr>
              <w:t>3</w:t>
            </w:r>
            <w:r w:rsidRPr="00347EA2">
              <w:rPr>
                <w:rFonts w:ascii="仿宋_GB2312" w:hint="eastAsia"/>
                <w:color w:val="auto"/>
                <w:sz w:val="24"/>
              </w:rPr>
              <w:t>分，课件内容图文并茂、详实，数据准确</w:t>
            </w:r>
            <w:r w:rsidRPr="00347EA2">
              <w:rPr>
                <w:rFonts w:ascii="仿宋_GB2312" w:hint="eastAsia"/>
                <w:color w:val="auto"/>
                <w:sz w:val="24"/>
              </w:rPr>
              <w:t>2</w:t>
            </w:r>
            <w:r w:rsidRPr="00347EA2">
              <w:rPr>
                <w:rFonts w:ascii="仿宋_GB2312" w:hint="eastAsia"/>
                <w:color w:val="auto"/>
                <w:sz w:val="24"/>
              </w:rPr>
              <w:t>分，汇报时间为</w:t>
            </w:r>
            <w:r w:rsidRPr="00347EA2">
              <w:rPr>
                <w:rFonts w:ascii="仿宋_GB2312" w:hint="eastAsia"/>
                <w:color w:val="auto"/>
                <w:sz w:val="24"/>
              </w:rPr>
              <w:t>5</w:t>
            </w:r>
            <w:r w:rsidRPr="00347EA2">
              <w:rPr>
                <w:rFonts w:ascii="仿宋_GB2312" w:hint="eastAsia"/>
                <w:color w:val="auto"/>
                <w:sz w:val="24"/>
              </w:rPr>
              <w:t>分钟，超过</w:t>
            </w:r>
            <w:r w:rsidRPr="00347EA2">
              <w:rPr>
                <w:rFonts w:ascii="仿宋_GB2312" w:hint="eastAsia"/>
                <w:color w:val="auto"/>
                <w:sz w:val="24"/>
              </w:rPr>
              <w:t>1</w:t>
            </w:r>
            <w:r w:rsidRPr="00347EA2">
              <w:rPr>
                <w:rFonts w:ascii="仿宋_GB2312" w:hint="eastAsia"/>
                <w:color w:val="auto"/>
                <w:sz w:val="24"/>
              </w:rPr>
              <w:t>分钟扣</w:t>
            </w:r>
            <w:r w:rsidRPr="00347EA2">
              <w:rPr>
                <w:rFonts w:ascii="仿宋_GB2312" w:hint="eastAsia"/>
                <w:color w:val="auto"/>
                <w:sz w:val="24"/>
              </w:rPr>
              <w:t>5</w:t>
            </w:r>
            <w:r w:rsidRPr="00347EA2">
              <w:rPr>
                <w:rFonts w:ascii="仿宋_GB2312" w:hint="eastAsia"/>
                <w:color w:val="auto"/>
                <w:sz w:val="24"/>
              </w:rPr>
              <w:t>分。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 w:cs="宋体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5</w:t>
            </w:r>
            <w:r w:rsidRPr="00347EA2">
              <w:rPr>
                <w:rFonts w:ascii="仿宋_GB2312" w:hint="eastAsia"/>
                <w:color w:val="auto"/>
                <w:sz w:val="24"/>
              </w:rPr>
              <w:t>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E02622" w:rsidP="00E02622">
            <w:pPr>
              <w:widowControl/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E02622">
              <w:rPr>
                <w:rFonts w:ascii="仿宋_GB2312" w:cs="宋体"/>
                <w:color w:val="auto"/>
                <w:sz w:val="24"/>
              </w:rPr>
              <w:t>${selfGrade10}</w:t>
            </w:r>
          </w:p>
        </w:tc>
      </w:tr>
      <w:tr w:rsidR="00E02622" w:rsidRPr="00347EA2" w:rsidTr="00E02622">
        <w:trPr>
          <w:trHeight w:val="795"/>
        </w:trPr>
        <w:tc>
          <w:tcPr>
            <w:tcW w:w="66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8E5A41" w:rsidP="00FD407C">
            <w:pPr>
              <w:spacing w:line="470" w:lineRule="exact"/>
              <w:jc w:val="center"/>
              <w:rPr>
                <w:rFonts w:ascii="仿宋_GB2312"/>
                <w:color w:val="auto"/>
                <w:sz w:val="24"/>
              </w:rPr>
            </w:pPr>
            <w:r w:rsidRPr="00347EA2">
              <w:rPr>
                <w:rFonts w:ascii="仿宋_GB2312" w:hint="eastAsia"/>
                <w:color w:val="auto"/>
                <w:sz w:val="24"/>
              </w:rPr>
              <w:t>100</w:t>
            </w:r>
            <w:r w:rsidRPr="00347EA2">
              <w:rPr>
                <w:rFonts w:ascii="仿宋_GB2312" w:hint="eastAsia"/>
                <w:color w:val="auto"/>
                <w:sz w:val="24"/>
              </w:rPr>
              <w:t>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A41" w:rsidRPr="00347EA2" w:rsidRDefault="00E02622" w:rsidP="00347EA2">
            <w:pPr>
              <w:widowControl/>
              <w:spacing w:line="470" w:lineRule="exact"/>
              <w:rPr>
                <w:rFonts w:ascii="仿宋_GB2312" w:cs="宋体"/>
                <w:color w:val="auto"/>
                <w:sz w:val="24"/>
              </w:rPr>
            </w:pPr>
            <w:r w:rsidRPr="00E02622">
              <w:rPr>
                <w:rFonts w:ascii="仿宋_GB2312" w:cs="宋体"/>
                <w:color w:val="auto"/>
                <w:sz w:val="24"/>
              </w:rPr>
              <w:t>${selfGradeAmount}</w:t>
            </w:r>
          </w:p>
        </w:tc>
      </w:tr>
    </w:tbl>
    <w:p w:rsidR="008E5A41" w:rsidRPr="00347EA2" w:rsidRDefault="008E5A41" w:rsidP="008E5A41">
      <w:pPr>
        <w:rPr>
          <w:color w:val="auto"/>
        </w:rPr>
      </w:pPr>
    </w:p>
    <w:p w:rsidR="008E5A41" w:rsidRPr="008F6E06" w:rsidRDefault="008E5A41" w:rsidP="008E5A41">
      <w:pPr>
        <w:spacing w:line="360" w:lineRule="auto"/>
        <w:ind w:left="120" w:hangingChars="50" w:hanging="120"/>
        <w:rPr>
          <w:rFonts w:cs="Times New Roman"/>
          <w:color w:val="FF0000"/>
          <w:sz w:val="24"/>
          <w:szCs w:val="24"/>
        </w:rPr>
      </w:pPr>
    </w:p>
    <w:p w:rsidR="00654FBF" w:rsidRPr="00D52E86" w:rsidRDefault="00654FBF" w:rsidP="00654FBF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附件清单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7"/>
      </w:tblGrid>
      <w:tr w:rsidR="00654FBF" w:rsidTr="000D3823">
        <w:trPr>
          <w:trHeight w:val="499"/>
        </w:trPr>
        <w:tc>
          <w:tcPr>
            <w:tcW w:w="8897" w:type="dxa"/>
            <w:vAlign w:val="center"/>
          </w:tcPr>
          <w:p w:rsidR="00654FBF" w:rsidRPr="003C00DD" w:rsidRDefault="00654FBF" w:rsidP="00AA37A9">
            <w:pPr>
              <w:rPr>
                <w:rFonts w:ascii="仿宋_GB2312" w:eastAsia="仿宋_GB2312"/>
                <w:b w:val="0"/>
                <w:sz w:val="28"/>
              </w:rPr>
            </w:pPr>
            <w:r w:rsidRPr="003C00DD">
              <w:rPr>
                <w:rFonts w:ascii="仿宋_GB2312" w:eastAsia="仿宋_GB2312" w:hint="eastAsia"/>
                <w:sz w:val="28"/>
              </w:rPr>
              <w:t>附件名称</w:t>
            </w:r>
          </w:p>
        </w:tc>
      </w:tr>
      <w:tr w:rsidR="00654FBF" w:rsidTr="000D3823">
        <w:trPr>
          <w:trHeight w:val="533"/>
        </w:trPr>
        <w:tc>
          <w:tcPr>
            <w:tcW w:w="8897" w:type="dxa"/>
            <w:vAlign w:val="center"/>
          </w:tcPr>
          <w:p w:rsidR="00654FBF" w:rsidRPr="00D51AD0" w:rsidRDefault="00B45124" w:rsidP="00AA37A9">
            <w:pPr>
              <w:rPr>
                <w:rFonts w:ascii="仿宋_GB2312" w:eastAsia="仿宋_GB2312"/>
                <w:sz w:val="28"/>
              </w:rPr>
            </w:pPr>
            <w:r w:rsidRPr="00B45124">
              <w:rPr>
                <w:rFonts w:ascii="仿宋_GB2312" w:eastAsia="仿宋_GB2312"/>
                <w:sz w:val="28"/>
              </w:rPr>
              <w:t>#{fileNameList}</w:t>
            </w:r>
            <w:bookmarkStart w:id="0" w:name="_GoBack"/>
            <w:bookmarkEnd w:id="0"/>
          </w:p>
        </w:tc>
      </w:tr>
    </w:tbl>
    <w:p w:rsidR="00654FBF" w:rsidRDefault="00654FBF" w:rsidP="00654FBF">
      <w:pPr>
        <w:rPr>
          <w:rFonts w:eastAsia="黑体"/>
          <w:sz w:val="28"/>
          <w:szCs w:val="28"/>
        </w:rPr>
      </w:pPr>
    </w:p>
    <w:p w:rsidR="008E5A41" w:rsidRPr="00B20F66" w:rsidRDefault="008E5A41" w:rsidP="00B20F66"/>
    <w:sectPr w:rsidR="008E5A41" w:rsidRPr="00B20F66" w:rsidSect="00F7456B">
      <w:footerReference w:type="even" r:id="rId8"/>
      <w:footerReference w:type="default" r:id="rId9"/>
      <w:pgSz w:w="11906" w:h="16838" w:code="9"/>
      <w:pgMar w:top="1134" w:right="1287" w:bottom="1134" w:left="144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C96" w:rsidRDefault="00924C96">
      <w:r>
        <w:separator/>
      </w:r>
    </w:p>
  </w:endnote>
  <w:endnote w:type="continuationSeparator" w:id="0">
    <w:p w:rsidR="00924C96" w:rsidRDefault="0092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FCC" w:rsidRDefault="00DC0FCC" w:rsidP="00F7456B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C0FCC" w:rsidRDefault="00DC0FCC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FCC" w:rsidRDefault="00DC0FC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C96" w:rsidRDefault="00924C96">
      <w:r>
        <w:separator/>
      </w:r>
    </w:p>
  </w:footnote>
  <w:footnote w:type="continuationSeparator" w:id="0">
    <w:p w:rsidR="00924C96" w:rsidRDefault="0092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C23A0"/>
    <w:multiLevelType w:val="hybridMultilevel"/>
    <w:tmpl w:val="8CB0D0E4"/>
    <w:lvl w:ilvl="0" w:tplc="ABE60FB2">
      <w:start w:val="2010"/>
      <w:numFmt w:val="decimal"/>
      <w:lvlText w:val="%1年"/>
      <w:lvlJc w:val="left"/>
      <w:pPr>
        <w:tabs>
          <w:tab w:val="num" w:pos="6975"/>
        </w:tabs>
        <w:ind w:left="69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540"/>
        </w:tabs>
        <w:ind w:left="6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60"/>
        </w:tabs>
        <w:ind w:left="6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80"/>
        </w:tabs>
        <w:ind w:left="7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7800"/>
        </w:tabs>
        <w:ind w:left="7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20"/>
        </w:tabs>
        <w:ind w:left="8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9060"/>
        </w:tabs>
        <w:ind w:left="9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80"/>
        </w:tabs>
        <w:ind w:left="9480" w:hanging="420"/>
      </w:pPr>
    </w:lvl>
  </w:abstractNum>
  <w:abstractNum w:abstractNumId="1">
    <w:nsid w:val="608473AA"/>
    <w:multiLevelType w:val="hybridMultilevel"/>
    <w:tmpl w:val="A46072E0"/>
    <w:lvl w:ilvl="0" w:tplc="42784A1C">
      <w:start w:val="2014"/>
      <w:numFmt w:val="decimal"/>
      <w:lvlText w:val="%1年"/>
      <w:lvlJc w:val="left"/>
      <w:pPr>
        <w:tabs>
          <w:tab w:val="num" w:pos="6675"/>
        </w:tabs>
        <w:ind w:left="667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540"/>
        </w:tabs>
        <w:ind w:left="6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60"/>
        </w:tabs>
        <w:ind w:left="6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80"/>
        </w:tabs>
        <w:ind w:left="7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7800"/>
        </w:tabs>
        <w:ind w:left="7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20"/>
        </w:tabs>
        <w:ind w:left="8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9060"/>
        </w:tabs>
        <w:ind w:left="9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80"/>
        </w:tabs>
        <w:ind w:left="9480" w:hanging="420"/>
      </w:pPr>
    </w:lvl>
  </w:abstractNum>
  <w:abstractNum w:abstractNumId="2">
    <w:nsid w:val="6DA930BE"/>
    <w:multiLevelType w:val="hybridMultilevel"/>
    <w:tmpl w:val="074669EC"/>
    <w:lvl w:ilvl="0" w:tplc="D77C3426">
      <w:start w:val="2010"/>
      <w:numFmt w:val="decimal"/>
      <w:lvlText w:val="%1年"/>
      <w:lvlJc w:val="left"/>
      <w:pPr>
        <w:tabs>
          <w:tab w:val="num" w:pos="6975"/>
        </w:tabs>
        <w:ind w:left="69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540"/>
        </w:tabs>
        <w:ind w:left="6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60"/>
        </w:tabs>
        <w:ind w:left="6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80"/>
        </w:tabs>
        <w:ind w:left="7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7800"/>
        </w:tabs>
        <w:ind w:left="7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20"/>
        </w:tabs>
        <w:ind w:left="8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9060"/>
        </w:tabs>
        <w:ind w:left="9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80"/>
        </w:tabs>
        <w:ind w:left="94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4525"/>
    <w:rsid w:val="000166DD"/>
    <w:rsid w:val="000303D4"/>
    <w:rsid w:val="00031E0A"/>
    <w:rsid w:val="0004202B"/>
    <w:rsid w:val="00042ADD"/>
    <w:rsid w:val="00060B54"/>
    <w:rsid w:val="00076A28"/>
    <w:rsid w:val="00083CCE"/>
    <w:rsid w:val="00093FC4"/>
    <w:rsid w:val="000A0220"/>
    <w:rsid w:val="000A617D"/>
    <w:rsid w:val="000B7EE8"/>
    <w:rsid w:val="000D0754"/>
    <w:rsid w:val="000D0C62"/>
    <w:rsid w:val="000D12C2"/>
    <w:rsid w:val="000D3823"/>
    <w:rsid w:val="000D62A9"/>
    <w:rsid w:val="000D7702"/>
    <w:rsid w:val="000E384E"/>
    <w:rsid w:val="000F2D9C"/>
    <w:rsid w:val="000F75D4"/>
    <w:rsid w:val="0011469B"/>
    <w:rsid w:val="001203C8"/>
    <w:rsid w:val="00131767"/>
    <w:rsid w:val="00136E23"/>
    <w:rsid w:val="00154452"/>
    <w:rsid w:val="00154F11"/>
    <w:rsid w:val="00156898"/>
    <w:rsid w:val="0015782E"/>
    <w:rsid w:val="00166E48"/>
    <w:rsid w:val="00173864"/>
    <w:rsid w:val="001742C5"/>
    <w:rsid w:val="00177FFC"/>
    <w:rsid w:val="001857F8"/>
    <w:rsid w:val="001900C7"/>
    <w:rsid w:val="001935A5"/>
    <w:rsid w:val="00197CE4"/>
    <w:rsid w:val="001B67A8"/>
    <w:rsid w:val="001C7002"/>
    <w:rsid w:val="001C7D35"/>
    <w:rsid w:val="001E2CE8"/>
    <w:rsid w:val="001F37A3"/>
    <w:rsid w:val="0020059D"/>
    <w:rsid w:val="00207CF7"/>
    <w:rsid w:val="00212C18"/>
    <w:rsid w:val="00213C1C"/>
    <w:rsid w:val="00214E09"/>
    <w:rsid w:val="002335C7"/>
    <w:rsid w:val="00256AA1"/>
    <w:rsid w:val="0026639F"/>
    <w:rsid w:val="00272A20"/>
    <w:rsid w:val="00272AA0"/>
    <w:rsid w:val="00285EEE"/>
    <w:rsid w:val="002B0E26"/>
    <w:rsid w:val="002B1521"/>
    <w:rsid w:val="002C4EEA"/>
    <w:rsid w:val="002E15A1"/>
    <w:rsid w:val="002F299C"/>
    <w:rsid w:val="002F3E2B"/>
    <w:rsid w:val="00300980"/>
    <w:rsid w:val="003065B5"/>
    <w:rsid w:val="00315867"/>
    <w:rsid w:val="00320401"/>
    <w:rsid w:val="0032475E"/>
    <w:rsid w:val="003307F3"/>
    <w:rsid w:val="0034145D"/>
    <w:rsid w:val="003447B1"/>
    <w:rsid w:val="003474B4"/>
    <w:rsid w:val="00347AEC"/>
    <w:rsid w:val="00347EA2"/>
    <w:rsid w:val="00350CEC"/>
    <w:rsid w:val="003605DA"/>
    <w:rsid w:val="00360C85"/>
    <w:rsid w:val="00367E72"/>
    <w:rsid w:val="003710DE"/>
    <w:rsid w:val="00377599"/>
    <w:rsid w:val="00380CDF"/>
    <w:rsid w:val="00381EF3"/>
    <w:rsid w:val="00384240"/>
    <w:rsid w:val="00386091"/>
    <w:rsid w:val="003A4901"/>
    <w:rsid w:val="003B06EC"/>
    <w:rsid w:val="003C50BC"/>
    <w:rsid w:val="003D046A"/>
    <w:rsid w:val="003D77BF"/>
    <w:rsid w:val="003E0EBD"/>
    <w:rsid w:val="00441110"/>
    <w:rsid w:val="00456C30"/>
    <w:rsid w:val="0046630F"/>
    <w:rsid w:val="0046631C"/>
    <w:rsid w:val="00466CE5"/>
    <w:rsid w:val="004679C9"/>
    <w:rsid w:val="004821E6"/>
    <w:rsid w:val="00487623"/>
    <w:rsid w:val="00491DF5"/>
    <w:rsid w:val="004A16E3"/>
    <w:rsid w:val="004A6DCC"/>
    <w:rsid w:val="004C1B18"/>
    <w:rsid w:val="004D1ABD"/>
    <w:rsid w:val="004D1B71"/>
    <w:rsid w:val="004F7BDA"/>
    <w:rsid w:val="00501A96"/>
    <w:rsid w:val="00507A46"/>
    <w:rsid w:val="005155C0"/>
    <w:rsid w:val="00517D31"/>
    <w:rsid w:val="00521944"/>
    <w:rsid w:val="00525E43"/>
    <w:rsid w:val="00534CAB"/>
    <w:rsid w:val="005411B6"/>
    <w:rsid w:val="005561AB"/>
    <w:rsid w:val="00561CFA"/>
    <w:rsid w:val="00573D36"/>
    <w:rsid w:val="005772CF"/>
    <w:rsid w:val="005859CB"/>
    <w:rsid w:val="00586961"/>
    <w:rsid w:val="005928A2"/>
    <w:rsid w:val="0059528C"/>
    <w:rsid w:val="00595C78"/>
    <w:rsid w:val="005A69B0"/>
    <w:rsid w:val="005D68E9"/>
    <w:rsid w:val="005D7B67"/>
    <w:rsid w:val="005D7E20"/>
    <w:rsid w:val="005E7EF0"/>
    <w:rsid w:val="005F19D4"/>
    <w:rsid w:val="0060306B"/>
    <w:rsid w:val="006055B2"/>
    <w:rsid w:val="006068E6"/>
    <w:rsid w:val="00612B08"/>
    <w:rsid w:val="00612F4D"/>
    <w:rsid w:val="00651779"/>
    <w:rsid w:val="00654FBF"/>
    <w:rsid w:val="0066044F"/>
    <w:rsid w:val="006607FC"/>
    <w:rsid w:val="006614C8"/>
    <w:rsid w:val="00663D73"/>
    <w:rsid w:val="00680E6C"/>
    <w:rsid w:val="00681B48"/>
    <w:rsid w:val="00687657"/>
    <w:rsid w:val="0069183C"/>
    <w:rsid w:val="00693C8C"/>
    <w:rsid w:val="006A59C3"/>
    <w:rsid w:val="006A6126"/>
    <w:rsid w:val="006C1AF5"/>
    <w:rsid w:val="006D4353"/>
    <w:rsid w:val="006D4862"/>
    <w:rsid w:val="006D708C"/>
    <w:rsid w:val="006F0B8C"/>
    <w:rsid w:val="006F6AB3"/>
    <w:rsid w:val="00707091"/>
    <w:rsid w:val="00720BF6"/>
    <w:rsid w:val="0073435B"/>
    <w:rsid w:val="007549CF"/>
    <w:rsid w:val="007726B3"/>
    <w:rsid w:val="00773AC1"/>
    <w:rsid w:val="00782365"/>
    <w:rsid w:val="00786AA8"/>
    <w:rsid w:val="00792E55"/>
    <w:rsid w:val="00797B6F"/>
    <w:rsid w:val="007B4BFB"/>
    <w:rsid w:val="007C449D"/>
    <w:rsid w:val="007C4525"/>
    <w:rsid w:val="007C6950"/>
    <w:rsid w:val="007D0FD8"/>
    <w:rsid w:val="007D199E"/>
    <w:rsid w:val="007D77F5"/>
    <w:rsid w:val="007D794D"/>
    <w:rsid w:val="007D7CD5"/>
    <w:rsid w:val="007E6073"/>
    <w:rsid w:val="007F203D"/>
    <w:rsid w:val="007F2E7E"/>
    <w:rsid w:val="007F3720"/>
    <w:rsid w:val="007F3EA8"/>
    <w:rsid w:val="007F4963"/>
    <w:rsid w:val="007F6E4A"/>
    <w:rsid w:val="00800679"/>
    <w:rsid w:val="008023E7"/>
    <w:rsid w:val="00813623"/>
    <w:rsid w:val="00813845"/>
    <w:rsid w:val="00814BE3"/>
    <w:rsid w:val="00824B7F"/>
    <w:rsid w:val="00830083"/>
    <w:rsid w:val="00834AC5"/>
    <w:rsid w:val="00835B16"/>
    <w:rsid w:val="008435ED"/>
    <w:rsid w:val="00844010"/>
    <w:rsid w:val="00846D0E"/>
    <w:rsid w:val="00870354"/>
    <w:rsid w:val="00871AD5"/>
    <w:rsid w:val="008915C9"/>
    <w:rsid w:val="00892F29"/>
    <w:rsid w:val="008B689C"/>
    <w:rsid w:val="008C031B"/>
    <w:rsid w:val="008C4698"/>
    <w:rsid w:val="008C47F7"/>
    <w:rsid w:val="008E5A41"/>
    <w:rsid w:val="008E6005"/>
    <w:rsid w:val="008F6143"/>
    <w:rsid w:val="0090411A"/>
    <w:rsid w:val="00904636"/>
    <w:rsid w:val="00910537"/>
    <w:rsid w:val="009110F5"/>
    <w:rsid w:val="00924C96"/>
    <w:rsid w:val="00927EC7"/>
    <w:rsid w:val="0094702E"/>
    <w:rsid w:val="00952DC3"/>
    <w:rsid w:val="009544B7"/>
    <w:rsid w:val="00955377"/>
    <w:rsid w:val="009741DB"/>
    <w:rsid w:val="00983B59"/>
    <w:rsid w:val="009A71CA"/>
    <w:rsid w:val="009B0913"/>
    <w:rsid w:val="009B1A77"/>
    <w:rsid w:val="009B7243"/>
    <w:rsid w:val="009C09D4"/>
    <w:rsid w:val="009D450D"/>
    <w:rsid w:val="009E02E3"/>
    <w:rsid w:val="009F0BEB"/>
    <w:rsid w:val="00A05BCB"/>
    <w:rsid w:val="00A10B25"/>
    <w:rsid w:val="00A12E6F"/>
    <w:rsid w:val="00A15FCC"/>
    <w:rsid w:val="00A16895"/>
    <w:rsid w:val="00A347C6"/>
    <w:rsid w:val="00A40315"/>
    <w:rsid w:val="00A4156B"/>
    <w:rsid w:val="00A57556"/>
    <w:rsid w:val="00A65D1F"/>
    <w:rsid w:val="00A727BD"/>
    <w:rsid w:val="00A92E6E"/>
    <w:rsid w:val="00A9442C"/>
    <w:rsid w:val="00AA0931"/>
    <w:rsid w:val="00AA35C6"/>
    <w:rsid w:val="00AA55EB"/>
    <w:rsid w:val="00AA72E0"/>
    <w:rsid w:val="00AB138C"/>
    <w:rsid w:val="00AB1724"/>
    <w:rsid w:val="00AB1995"/>
    <w:rsid w:val="00AB37B5"/>
    <w:rsid w:val="00AC0A7C"/>
    <w:rsid w:val="00AC16A0"/>
    <w:rsid w:val="00AC67F2"/>
    <w:rsid w:val="00AD4AFD"/>
    <w:rsid w:val="00AF2519"/>
    <w:rsid w:val="00AF3A64"/>
    <w:rsid w:val="00AF3C3E"/>
    <w:rsid w:val="00B00110"/>
    <w:rsid w:val="00B03683"/>
    <w:rsid w:val="00B10022"/>
    <w:rsid w:val="00B20F66"/>
    <w:rsid w:val="00B23F08"/>
    <w:rsid w:val="00B351F5"/>
    <w:rsid w:val="00B37B57"/>
    <w:rsid w:val="00B4446E"/>
    <w:rsid w:val="00B45124"/>
    <w:rsid w:val="00B468CE"/>
    <w:rsid w:val="00B62592"/>
    <w:rsid w:val="00B66F2B"/>
    <w:rsid w:val="00B77846"/>
    <w:rsid w:val="00B77F77"/>
    <w:rsid w:val="00BA1312"/>
    <w:rsid w:val="00BA3CD0"/>
    <w:rsid w:val="00BB4330"/>
    <w:rsid w:val="00BC6193"/>
    <w:rsid w:val="00BC697E"/>
    <w:rsid w:val="00BC7F9C"/>
    <w:rsid w:val="00BD102F"/>
    <w:rsid w:val="00BD7397"/>
    <w:rsid w:val="00BE6B64"/>
    <w:rsid w:val="00BF0F82"/>
    <w:rsid w:val="00BF1F86"/>
    <w:rsid w:val="00C06A6C"/>
    <w:rsid w:val="00C14894"/>
    <w:rsid w:val="00C41D99"/>
    <w:rsid w:val="00C45E6E"/>
    <w:rsid w:val="00C476BA"/>
    <w:rsid w:val="00C533A3"/>
    <w:rsid w:val="00C61875"/>
    <w:rsid w:val="00C6725E"/>
    <w:rsid w:val="00C67C94"/>
    <w:rsid w:val="00C71BD3"/>
    <w:rsid w:val="00C76761"/>
    <w:rsid w:val="00C80CB6"/>
    <w:rsid w:val="00C92B6B"/>
    <w:rsid w:val="00C92D6D"/>
    <w:rsid w:val="00C9550B"/>
    <w:rsid w:val="00CA2056"/>
    <w:rsid w:val="00CB109B"/>
    <w:rsid w:val="00CD3555"/>
    <w:rsid w:val="00CD577E"/>
    <w:rsid w:val="00CE0A2D"/>
    <w:rsid w:val="00CF74D6"/>
    <w:rsid w:val="00D100EA"/>
    <w:rsid w:val="00D127AC"/>
    <w:rsid w:val="00D13594"/>
    <w:rsid w:val="00D16258"/>
    <w:rsid w:val="00D2494E"/>
    <w:rsid w:val="00D31161"/>
    <w:rsid w:val="00D3750A"/>
    <w:rsid w:val="00D4099F"/>
    <w:rsid w:val="00D611BA"/>
    <w:rsid w:val="00D72D70"/>
    <w:rsid w:val="00D737CC"/>
    <w:rsid w:val="00D779F7"/>
    <w:rsid w:val="00D825DF"/>
    <w:rsid w:val="00D961C8"/>
    <w:rsid w:val="00DA2D30"/>
    <w:rsid w:val="00DB6C3F"/>
    <w:rsid w:val="00DC0FCC"/>
    <w:rsid w:val="00DD5C9B"/>
    <w:rsid w:val="00DE1D80"/>
    <w:rsid w:val="00DE473C"/>
    <w:rsid w:val="00DF7D86"/>
    <w:rsid w:val="00E02622"/>
    <w:rsid w:val="00E066A4"/>
    <w:rsid w:val="00E117DD"/>
    <w:rsid w:val="00E23C6D"/>
    <w:rsid w:val="00E27AE5"/>
    <w:rsid w:val="00E32096"/>
    <w:rsid w:val="00E5242F"/>
    <w:rsid w:val="00E74F05"/>
    <w:rsid w:val="00E858C1"/>
    <w:rsid w:val="00E87EE4"/>
    <w:rsid w:val="00E90EB6"/>
    <w:rsid w:val="00E94413"/>
    <w:rsid w:val="00E9678D"/>
    <w:rsid w:val="00EA3C1A"/>
    <w:rsid w:val="00EC0E63"/>
    <w:rsid w:val="00EC17E7"/>
    <w:rsid w:val="00EC6F3A"/>
    <w:rsid w:val="00ED5807"/>
    <w:rsid w:val="00EE065C"/>
    <w:rsid w:val="00EE124B"/>
    <w:rsid w:val="00EF3B97"/>
    <w:rsid w:val="00EF4D67"/>
    <w:rsid w:val="00F0224D"/>
    <w:rsid w:val="00F0590D"/>
    <w:rsid w:val="00F1263A"/>
    <w:rsid w:val="00F14560"/>
    <w:rsid w:val="00F17A26"/>
    <w:rsid w:val="00F51F30"/>
    <w:rsid w:val="00F5224C"/>
    <w:rsid w:val="00F61292"/>
    <w:rsid w:val="00F63AF1"/>
    <w:rsid w:val="00F704E2"/>
    <w:rsid w:val="00F7456B"/>
    <w:rsid w:val="00F74982"/>
    <w:rsid w:val="00F92927"/>
    <w:rsid w:val="00FA621C"/>
    <w:rsid w:val="00FA7B7A"/>
    <w:rsid w:val="00FB0B03"/>
    <w:rsid w:val="00FB243A"/>
    <w:rsid w:val="00FB2512"/>
    <w:rsid w:val="00FB486B"/>
    <w:rsid w:val="00FD16D8"/>
    <w:rsid w:val="00FD2580"/>
    <w:rsid w:val="00FD2862"/>
    <w:rsid w:val="00FD3EDF"/>
    <w:rsid w:val="00FD4BFA"/>
    <w:rsid w:val="00FE259D"/>
    <w:rsid w:val="00FE7353"/>
    <w:rsid w:val="00FF0A19"/>
    <w:rsid w:val="00FF0C96"/>
    <w:rsid w:val="00FF4CCB"/>
    <w:rsid w:val="00F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Century"/>
      <w:b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Plain Text"/>
    <w:basedOn w:val="a"/>
    <w:rPr>
      <w:rFonts w:hAnsi="Courier New" w:cs="Times New Roman"/>
      <w:b w:val="0"/>
      <w:color w:val="auto"/>
      <w:kern w:val="2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character" w:styleId="a7">
    <w:name w:val="Hyperlink"/>
    <w:rPr>
      <w:color w:val="0000FF"/>
      <w:u w:val="single"/>
    </w:rPr>
  </w:style>
  <w:style w:type="table" w:styleId="a8">
    <w:name w:val="Table Grid"/>
    <w:basedOn w:val="a1"/>
    <w:rsid w:val="00BE6B6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rsid w:val="00F74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~1\rcbp131\system\xxbplate13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xxbplate131.dot</Template>
  <TotalTime>88</TotalTime>
  <Pages>3</Pages>
  <Words>218</Words>
  <Characters>1243</Characters>
  <Application>Microsoft Office Word</Application>
  <DocSecurity>0</DocSecurity>
  <Lines>10</Lines>
  <Paragraphs>2</Paragraphs>
  <ScaleCrop>false</ScaleCrop>
  <Company>时空科技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学术组织任职情况</dc:title>
  <dc:creator>WwW.YlmF.CoM</dc:creator>
  <cp:lastModifiedBy>tiger</cp:lastModifiedBy>
  <cp:revision>48</cp:revision>
  <cp:lastPrinted>2010-09-30T06:36:00Z</cp:lastPrinted>
  <dcterms:created xsi:type="dcterms:W3CDTF">2015-06-17T09:24:00Z</dcterms:created>
  <dcterms:modified xsi:type="dcterms:W3CDTF">2015-07-03T01:54:00Z</dcterms:modified>
</cp:coreProperties>
</file>