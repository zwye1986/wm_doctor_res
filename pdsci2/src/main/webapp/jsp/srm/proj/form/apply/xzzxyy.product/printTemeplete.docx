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方正小标宋_GBK" w:eastAsia="方正小标宋_GBK"/>
          <w:color w:val="auto"/>
          <w:sz w:val="36"/>
          <w:szCs w:val="36"/>
          <w:lang w:val="en-US" w:eastAsia="zh-CN"/>
        </w:rPr>
      </w:pPr>
      <w:r>
        <w:rPr>
          <w:rFonts w:hint="eastAsia" w:ascii="方正小标宋_GBK" w:eastAsia="方正小标宋_GBK"/>
          <w:color w:val="auto"/>
          <w:sz w:val="36"/>
          <w:szCs w:val="36"/>
          <w:lang w:val="en-US" w:eastAsia="zh-CN"/>
        </w:rPr>
        <w:t>徐州中心医院项目申报书</w:t>
      </w:r>
    </w:p>
    <w:p>
      <w:pPr>
        <w:jc w:val="center"/>
        <w:rPr>
          <w:rFonts w:hint="eastAsia" w:ascii="方正小标宋_GBK" w:eastAsia="方正小标宋_GBK"/>
          <w:color w:val="auto"/>
          <w:sz w:val="36"/>
          <w:szCs w:val="36"/>
          <w:lang w:val="en-US" w:eastAsia="zh-CN"/>
        </w:rPr>
      </w:pPr>
    </w:p>
    <w:tbl>
      <w:tblPr>
        <w:tblStyle w:val="9"/>
        <w:tblW w:w="90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3283"/>
        <w:gridCol w:w="1395"/>
        <w:gridCol w:w="29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5" w:hRule="atLeast"/>
        </w:trPr>
        <w:tc>
          <w:tcPr>
            <w:tcW w:w="1384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ascii="仿宋_GB2312"/>
                <w:color w:val="auto"/>
                <w:sz w:val="24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项目名称</w:t>
            </w:r>
          </w:p>
        </w:tc>
        <w:tc>
          <w:tcPr>
            <w:tcW w:w="3283" w:type="dxa"/>
            <w:textDirection w:val="lrTb"/>
            <w:vAlign w:val="center"/>
          </w:tcPr>
          <w:p>
            <w:pPr>
              <w:jc w:val="center"/>
              <w:rPr>
                <w:rFonts w:ascii="仿宋_GB2312"/>
                <w:color w:val="auto"/>
                <w:sz w:val="24"/>
              </w:rPr>
            </w:pPr>
          </w:p>
        </w:tc>
        <w:tc>
          <w:tcPr>
            <w:tcW w:w="1395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ascii="仿宋_GB2312"/>
                <w:color w:val="auto"/>
                <w:sz w:val="24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项目负责人</w:t>
            </w:r>
          </w:p>
        </w:tc>
        <w:tc>
          <w:tcPr>
            <w:tcW w:w="2980" w:type="dxa"/>
            <w:textDirection w:val="lrTb"/>
            <w:vAlign w:val="bottom"/>
          </w:tcPr>
          <w:p>
            <w:pPr>
              <w:rPr>
                <w:rFonts w:ascii="仿宋_GB2312"/>
                <w:color w:val="auto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384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ascii="仿宋_GB2312"/>
                <w:color w:val="auto"/>
                <w:sz w:val="24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283" w:type="dxa"/>
            <w:textDirection w:val="lrTb"/>
            <w:vAlign w:val="center"/>
          </w:tcPr>
          <w:p>
            <w:pPr>
              <w:jc w:val="center"/>
              <w:rPr>
                <w:rFonts w:ascii="仿宋_GB2312"/>
                <w:color w:val="auto"/>
                <w:sz w:val="24"/>
              </w:rPr>
            </w:pPr>
            <w:bookmarkStart w:id="0" w:name="_GoBack"/>
            <w:bookmarkEnd w:id="0"/>
          </w:p>
        </w:tc>
        <w:tc>
          <w:tcPr>
            <w:tcW w:w="1395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承担科室</w:t>
            </w:r>
          </w:p>
        </w:tc>
        <w:tc>
          <w:tcPr>
            <w:tcW w:w="298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下拉选择（自主维护）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384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ascii="仿宋_GB2312"/>
                <w:color w:val="auto"/>
                <w:sz w:val="24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项目经费</w:t>
            </w:r>
          </w:p>
        </w:tc>
        <w:tc>
          <w:tcPr>
            <w:tcW w:w="3283" w:type="dxa"/>
            <w:textDirection w:val="lrTb"/>
            <w:vAlign w:val="center"/>
          </w:tcPr>
          <w:p>
            <w:pPr>
              <w:jc w:val="center"/>
              <w:rPr>
                <w:rFonts w:ascii="仿宋_GB2312"/>
                <w:color w:val="auto"/>
                <w:sz w:val="24"/>
              </w:rPr>
            </w:pPr>
          </w:p>
        </w:tc>
        <w:tc>
          <w:tcPr>
            <w:tcW w:w="1395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ascii="仿宋_GB2312"/>
                <w:color w:val="auto"/>
                <w:sz w:val="24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项目类别</w:t>
            </w:r>
          </w:p>
        </w:tc>
        <w:tc>
          <w:tcPr>
            <w:tcW w:w="298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下拉选择（自主维护）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</w:trPr>
        <w:tc>
          <w:tcPr>
            <w:tcW w:w="1384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ascii="仿宋_GB2312"/>
                <w:color w:val="auto"/>
                <w:sz w:val="24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项目级别</w:t>
            </w:r>
          </w:p>
        </w:tc>
        <w:tc>
          <w:tcPr>
            <w:tcW w:w="3283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仿宋_GB2312"/>
                <w:color w:val="auto"/>
                <w:sz w:val="24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下拉选择（国家级、省部级、厅市级、院级）</w:t>
            </w:r>
          </w:p>
        </w:tc>
        <w:tc>
          <w:tcPr>
            <w:tcW w:w="1395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项目来源</w:t>
            </w:r>
          </w:p>
        </w:tc>
        <w:tc>
          <w:tcPr>
            <w:tcW w:w="298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下拉选择（自主维护）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1384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ascii="仿宋_GB2312"/>
                <w:color w:val="auto"/>
                <w:sz w:val="24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项目开始时间</w:t>
            </w:r>
          </w:p>
        </w:tc>
        <w:tc>
          <w:tcPr>
            <w:tcW w:w="3283" w:type="dxa"/>
            <w:textDirection w:val="lrTb"/>
            <w:vAlign w:val="center"/>
          </w:tcPr>
          <w:p>
            <w:pPr>
              <w:rPr>
                <w:rFonts w:ascii="仿宋_GB2312"/>
                <w:color w:val="auto"/>
                <w:sz w:val="24"/>
              </w:rPr>
            </w:pPr>
          </w:p>
        </w:tc>
        <w:tc>
          <w:tcPr>
            <w:tcW w:w="1395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ascii="仿宋_GB2312"/>
                <w:color w:val="auto"/>
                <w:sz w:val="24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项目结束时间</w:t>
            </w:r>
          </w:p>
        </w:tc>
        <w:tc>
          <w:tcPr>
            <w:tcW w:w="2980" w:type="dxa"/>
            <w:textDirection w:val="lrTb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3" w:hRule="atLeast"/>
        </w:trPr>
        <w:tc>
          <w:tcPr>
            <w:tcW w:w="1384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ascii="仿宋_GB2312"/>
                <w:color w:val="auto"/>
                <w:sz w:val="24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技术依托单位</w:t>
            </w:r>
          </w:p>
        </w:tc>
        <w:tc>
          <w:tcPr>
            <w:tcW w:w="3283" w:type="dxa"/>
            <w:textDirection w:val="lrTb"/>
            <w:vAlign w:val="center"/>
          </w:tcPr>
          <w:p>
            <w:pPr>
              <w:jc w:val="center"/>
              <w:rPr>
                <w:rFonts w:ascii="仿宋_GB2312"/>
                <w:color w:val="auto"/>
                <w:sz w:val="24"/>
              </w:rPr>
            </w:pPr>
          </w:p>
        </w:tc>
        <w:tc>
          <w:tcPr>
            <w:tcW w:w="1395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ascii="仿宋_GB2312"/>
                <w:color w:val="auto"/>
                <w:sz w:val="24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学科代码</w:t>
            </w:r>
          </w:p>
        </w:tc>
        <w:tc>
          <w:tcPr>
            <w:tcW w:w="298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下拉选择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16" w:hRule="atLeast"/>
        </w:trPr>
        <w:tc>
          <w:tcPr>
            <w:tcW w:w="9042" w:type="dxa"/>
            <w:gridSpan w:val="4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</w:tbl>
    <w:p>
      <w:pPr>
        <w:rPr>
          <w:color w:val="auto"/>
        </w:rPr>
      </w:pPr>
    </w:p>
    <w:p>
      <w:pPr>
        <w:rPr>
          <w:rFonts w:ascii="黑体" w:eastAsia="黑体"/>
          <w:sz w:val="28"/>
          <w:szCs w:val="28"/>
        </w:rPr>
      </w:pPr>
      <w:r>
        <w:rPr>
          <w:rFonts w:hint="eastAsia" w:ascii="黑体" w:eastAsia="黑体"/>
          <w:sz w:val="28"/>
          <w:szCs w:val="28"/>
        </w:rPr>
        <w:t>附件清单</w:t>
      </w:r>
    </w:p>
    <w:tbl>
      <w:tblPr>
        <w:tblStyle w:val="9"/>
        <w:tblW w:w="88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8897" w:type="dxa"/>
            <w:vAlign w:val="center"/>
          </w:tcPr>
          <w:p>
            <w:pPr>
              <w:rPr>
                <w:rFonts w:ascii="仿宋_GB2312" w:eastAsia="仿宋_GB2312"/>
                <w:b w:val="0"/>
                <w:sz w:val="28"/>
              </w:rPr>
            </w:pPr>
            <w:r>
              <w:rPr>
                <w:rFonts w:hint="eastAsia" w:ascii="仿宋_GB2312" w:eastAsia="仿宋_GB2312"/>
                <w:sz w:val="28"/>
              </w:rPr>
              <w:t>附件名称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3" w:hRule="atLeast"/>
        </w:trPr>
        <w:tc>
          <w:tcPr>
            <w:tcW w:w="8897" w:type="dxa"/>
            <w:vAlign w:val="center"/>
          </w:tcPr>
          <w:p>
            <w:pPr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/>
                <w:sz w:val="28"/>
              </w:rPr>
              <w:t>#{fileNameList}</w:t>
            </w:r>
          </w:p>
        </w:tc>
      </w:tr>
    </w:tbl>
    <w:p>
      <w:pPr>
        <w:rPr>
          <w:rFonts w:eastAsia="黑体"/>
          <w:sz w:val="28"/>
          <w:szCs w:val="28"/>
        </w:rPr>
      </w:pPr>
    </w:p>
    <w:p/>
    <w:sectPr>
      <w:footerReference r:id="rId3" w:type="default"/>
      <w:footerReference r:id="rId4" w:type="even"/>
      <w:pgSz w:w="11906" w:h="16838"/>
      <w:pgMar w:top="1134" w:right="1287" w:bottom="1134" w:left="1440" w:header="851" w:footer="992" w:gutter="0"/>
      <w:pgNumType w:start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entury">
    <w:panose1 w:val="02040604050505020304"/>
    <w:charset w:val="00"/>
    <w:family w:val="roman"/>
    <w:pitch w:val="default"/>
    <w:sig w:usb0="00000287" w:usb1="00000000" w:usb2="00000000" w:usb3="00000000" w:csb0="2000009F" w:csb1="DFD7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方正小标宋_GBK">
    <w:altName w:val="Arial Unicode MS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right" w:y="1"/>
      <w:rPr>
        <w:rStyle w:val="7"/>
      </w:rPr>
    </w:pPr>
    <w:r>
      <w:rPr>
        <w:rStyle w:val="7"/>
      </w:rPr>
      <w:fldChar w:fldCharType="begin"/>
    </w:r>
    <w:r>
      <w:rPr>
        <w:rStyle w:val="7"/>
      </w:rPr>
      <w:instrText xml:space="preserve">PAGE  </w:instrText>
    </w:r>
    <w:r>
      <w:rPr>
        <w:rStyle w:val="7"/>
      </w:rPr>
      <w:fldChar w:fldCharType="end"/>
    </w:r>
  </w:p>
  <w:p>
    <w:pPr>
      <w:pStyle w:val="4"/>
      <w:ind w:right="360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oNotDisplayPageBoundaries w:val="1"/>
  <w:embedSystemFonts/>
  <w:bordersDoNotSurroundHeader w:val="0"/>
  <w:bordersDoNotSurroundFooter w:val="0"/>
  <w:doNotTrackMoves/>
  <w:attachedTemplate r:id="rId1"/>
  <w:documentProtection w:enforcement="0"/>
  <w:defaultTabStop w:val="420"/>
  <w:drawingGridHorizontalSpacing w:val="2"/>
  <w:drawingGridVerticalSpacing w:val="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footnoteLayoutLikeWW8/>
    <w:forgetLastTabAlignment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C4525"/>
    <w:rsid w:val="000166DD"/>
    <w:rsid w:val="000303D4"/>
    <w:rsid w:val="00031E0A"/>
    <w:rsid w:val="0004202B"/>
    <w:rsid w:val="00042ADD"/>
    <w:rsid w:val="00060B54"/>
    <w:rsid w:val="00076A28"/>
    <w:rsid w:val="00083CCE"/>
    <w:rsid w:val="00093FC4"/>
    <w:rsid w:val="000A0220"/>
    <w:rsid w:val="000A617D"/>
    <w:rsid w:val="000B7EE8"/>
    <w:rsid w:val="000D0754"/>
    <w:rsid w:val="000D0C62"/>
    <w:rsid w:val="000D12C2"/>
    <w:rsid w:val="000D3823"/>
    <w:rsid w:val="000D62A9"/>
    <w:rsid w:val="000D7702"/>
    <w:rsid w:val="000E384E"/>
    <w:rsid w:val="000F2D9C"/>
    <w:rsid w:val="000F75D4"/>
    <w:rsid w:val="0011469B"/>
    <w:rsid w:val="001203C8"/>
    <w:rsid w:val="00131767"/>
    <w:rsid w:val="00136E23"/>
    <w:rsid w:val="00154452"/>
    <w:rsid w:val="00154F11"/>
    <w:rsid w:val="00156898"/>
    <w:rsid w:val="0015782E"/>
    <w:rsid w:val="00166E48"/>
    <w:rsid w:val="00173864"/>
    <w:rsid w:val="001742C5"/>
    <w:rsid w:val="00177FFC"/>
    <w:rsid w:val="001857F8"/>
    <w:rsid w:val="001900C7"/>
    <w:rsid w:val="001935A5"/>
    <w:rsid w:val="00197CE4"/>
    <w:rsid w:val="001B67A8"/>
    <w:rsid w:val="001C7002"/>
    <w:rsid w:val="001C7D35"/>
    <w:rsid w:val="001E2CE8"/>
    <w:rsid w:val="001F37A3"/>
    <w:rsid w:val="0020059D"/>
    <w:rsid w:val="00207CF7"/>
    <w:rsid w:val="00212C18"/>
    <w:rsid w:val="00213C1C"/>
    <w:rsid w:val="00214E09"/>
    <w:rsid w:val="002335C7"/>
    <w:rsid w:val="00256AA1"/>
    <w:rsid w:val="0026639F"/>
    <w:rsid w:val="00272A20"/>
    <w:rsid w:val="00272AA0"/>
    <w:rsid w:val="00285EEE"/>
    <w:rsid w:val="002B0E26"/>
    <w:rsid w:val="002B1521"/>
    <w:rsid w:val="002C4EEA"/>
    <w:rsid w:val="002E15A1"/>
    <w:rsid w:val="002F299C"/>
    <w:rsid w:val="002F3E2B"/>
    <w:rsid w:val="00300980"/>
    <w:rsid w:val="003065B5"/>
    <w:rsid w:val="00315867"/>
    <w:rsid w:val="00320401"/>
    <w:rsid w:val="0032475E"/>
    <w:rsid w:val="003307F3"/>
    <w:rsid w:val="0034145D"/>
    <w:rsid w:val="003447B1"/>
    <w:rsid w:val="003474B4"/>
    <w:rsid w:val="00347AEC"/>
    <w:rsid w:val="00347EA2"/>
    <w:rsid w:val="00350CEC"/>
    <w:rsid w:val="003605DA"/>
    <w:rsid w:val="00360C85"/>
    <w:rsid w:val="00367E72"/>
    <w:rsid w:val="003710DE"/>
    <w:rsid w:val="00377599"/>
    <w:rsid w:val="00380CDF"/>
    <w:rsid w:val="00381EF3"/>
    <w:rsid w:val="00384240"/>
    <w:rsid w:val="00386091"/>
    <w:rsid w:val="003A4901"/>
    <w:rsid w:val="003B06EC"/>
    <w:rsid w:val="003C50BC"/>
    <w:rsid w:val="003D046A"/>
    <w:rsid w:val="003D77BF"/>
    <w:rsid w:val="003E0EBD"/>
    <w:rsid w:val="00441110"/>
    <w:rsid w:val="00456C30"/>
    <w:rsid w:val="0046630F"/>
    <w:rsid w:val="0046631C"/>
    <w:rsid w:val="00466CE5"/>
    <w:rsid w:val="004679C9"/>
    <w:rsid w:val="004821E6"/>
    <w:rsid w:val="00487623"/>
    <w:rsid w:val="00491DF5"/>
    <w:rsid w:val="004A16E3"/>
    <w:rsid w:val="004A6DCC"/>
    <w:rsid w:val="004C1B18"/>
    <w:rsid w:val="004D1ABD"/>
    <w:rsid w:val="004D1B71"/>
    <w:rsid w:val="004F7BDA"/>
    <w:rsid w:val="00501A96"/>
    <w:rsid w:val="00507A46"/>
    <w:rsid w:val="005155C0"/>
    <w:rsid w:val="00517D31"/>
    <w:rsid w:val="00521944"/>
    <w:rsid w:val="00525E43"/>
    <w:rsid w:val="00534CAB"/>
    <w:rsid w:val="005411B6"/>
    <w:rsid w:val="005561AB"/>
    <w:rsid w:val="00561CFA"/>
    <w:rsid w:val="00573D36"/>
    <w:rsid w:val="005772CF"/>
    <w:rsid w:val="005859CB"/>
    <w:rsid w:val="00586961"/>
    <w:rsid w:val="005928A2"/>
    <w:rsid w:val="0059528C"/>
    <w:rsid w:val="00595C78"/>
    <w:rsid w:val="005A69B0"/>
    <w:rsid w:val="005D68E9"/>
    <w:rsid w:val="005D7B67"/>
    <w:rsid w:val="005D7E20"/>
    <w:rsid w:val="005E7EF0"/>
    <w:rsid w:val="005F19D4"/>
    <w:rsid w:val="0060306B"/>
    <w:rsid w:val="006055B2"/>
    <w:rsid w:val="006068E6"/>
    <w:rsid w:val="00612B08"/>
    <w:rsid w:val="00612F4D"/>
    <w:rsid w:val="00651779"/>
    <w:rsid w:val="00654FBF"/>
    <w:rsid w:val="0066044F"/>
    <w:rsid w:val="006607FC"/>
    <w:rsid w:val="006614C8"/>
    <w:rsid w:val="00663D73"/>
    <w:rsid w:val="00680E6C"/>
    <w:rsid w:val="00681B48"/>
    <w:rsid w:val="00687657"/>
    <w:rsid w:val="0069183C"/>
    <w:rsid w:val="00693C8C"/>
    <w:rsid w:val="006A59C3"/>
    <w:rsid w:val="006A6126"/>
    <w:rsid w:val="006C1AF5"/>
    <w:rsid w:val="006D4353"/>
    <w:rsid w:val="006D4862"/>
    <w:rsid w:val="006D708C"/>
    <w:rsid w:val="006F0B8C"/>
    <w:rsid w:val="006F6AB3"/>
    <w:rsid w:val="00707091"/>
    <w:rsid w:val="00720BF6"/>
    <w:rsid w:val="0073435B"/>
    <w:rsid w:val="007549CF"/>
    <w:rsid w:val="007726B3"/>
    <w:rsid w:val="00773AC1"/>
    <w:rsid w:val="00782365"/>
    <w:rsid w:val="00786AA8"/>
    <w:rsid w:val="00792E55"/>
    <w:rsid w:val="00797B6F"/>
    <w:rsid w:val="007B4BFB"/>
    <w:rsid w:val="007C449D"/>
    <w:rsid w:val="007C4525"/>
    <w:rsid w:val="007C6950"/>
    <w:rsid w:val="007D0FD8"/>
    <w:rsid w:val="007D199E"/>
    <w:rsid w:val="007D77F5"/>
    <w:rsid w:val="007D794D"/>
    <w:rsid w:val="007D7CD5"/>
    <w:rsid w:val="007E6073"/>
    <w:rsid w:val="007F203D"/>
    <w:rsid w:val="007F2E7E"/>
    <w:rsid w:val="007F3720"/>
    <w:rsid w:val="007F3EA8"/>
    <w:rsid w:val="007F4963"/>
    <w:rsid w:val="007F6E4A"/>
    <w:rsid w:val="00800679"/>
    <w:rsid w:val="008023E7"/>
    <w:rsid w:val="00813623"/>
    <w:rsid w:val="00813845"/>
    <w:rsid w:val="00814BE3"/>
    <w:rsid w:val="00824B7F"/>
    <w:rsid w:val="00830083"/>
    <w:rsid w:val="00834AC5"/>
    <w:rsid w:val="00835B16"/>
    <w:rsid w:val="008435ED"/>
    <w:rsid w:val="00844010"/>
    <w:rsid w:val="00846D0E"/>
    <w:rsid w:val="00870354"/>
    <w:rsid w:val="00871AD5"/>
    <w:rsid w:val="008915C9"/>
    <w:rsid w:val="00892F29"/>
    <w:rsid w:val="008B689C"/>
    <w:rsid w:val="008C031B"/>
    <w:rsid w:val="008C4698"/>
    <w:rsid w:val="008C47F7"/>
    <w:rsid w:val="008E5A41"/>
    <w:rsid w:val="008E6005"/>
    <w:rsid w:val="008F6143"/>
    <w:rsid w:val="0090411A"/>
    <w:rsid w:val="00904636"/>
    <w:rsid w:val="00910537"/>
    <w:rsid w:val="009110F5"/>
    <w:rsid w:val="00924C96"/>
    <w:rsid w:val="00927EC7"/>
    <w:rsid w:val="0094702E"/>
    <w:rsid w:val="00952DC3"/>
    <w:rsid w:val="009544B7"/>
    <w:rsid w:val="00955377"/>
    <w:rsid w:val="009741DB"/>
    <w:rsid w:val="00983B59"/>
    <w:rsid w:val="009A71CA"/>
    <w:rsid w:val="009B0913"/>
    <w:rsid w:val="009B1A77"/>
    <w:rsid w:val="009B7243"/>
    <w:rsid w:val="009C09D4"/>
    <w:rsid w:val="009D450D"/>
    <w:rsid w:val="009E02E3"/>
    <w:rsid w:val="009F0BEB"/>
    <w:rsid w:val="00A05BCB"/>
    <w:rsid w:val="00A10B25"/>
    <w:rsid w:val="00A12E6F"/>
    <w:rsid w:val="00A15FCC"/>
    <w:rsid w:val="00A16895"/>
    <w:rsid w:val="00A347C6"/>
    <w:rsid w:val="00A40315"/>
    <w:rsid w:val="00A4156B"/>
    <w:rsid w:val="00A57556"/>
    <w:rsid w:val="00A65D1F"/>
    <w:rsid w:val="00A727BD"/>
    <w:rsid w:val="00A92E6E"/>
    <w:rsid w:val="00A9442C"/>
    <w:rsid w:val="00AA0931"/>
    <w:rsid w:val="00AA35C6"/>
    <w:rsid w:val="00AA55EB"/>
    <w:rsid w:val="00AA72E0"/>
    <w:rsid w:val="00AB138C"/>
    <w:rsid w:val="00AB1724"/>
    <w:rsid w:val="00AB1995"/>
    <w:rsid w:val="00AB37B5"/>
    <w:rsid w:val="00AC0A7C"/>
    <w:rsid w:val="00AC16A0"/>
    <w:rsid w:val="00AC67F2"/>
    <w:rsid w:val="00AD4AFD"/>
    <w:rsid w:val="00AF2519"/>
    <w:rsid w:val="00AF3A64"/>
    <w:rsid w:val="00AF3C3E"/>
    <w:rsid w:val="00B00110"/>
    <w:rsid w:val="00B03683"/>
    <w:rsid w:val="00B10022"/>
    <w:rsid w:val="00B20F66"/>
    <w:rsid w:val="00B23F08"/>
    <w:rsid w:val="00B351F5"/>
    <w:rsid w:val="00B37B57"/>
    <w:rsid w:val="00B4446E"/>
    <w:rsid w:val="00B45124"/>
    <w:rsid w:val="00B468CE"/>
    <w:rsid w:val="00B62592"/>
    <w:rsid w:val="00B66F2B"/>
    <w:rsid w:val="00B77846"/>
    <w:rsid w:val="00B77F77"/>
    <w:rsid w:val="00BA1312"/>
    <w:rsid w:val="00BA3CD0"/>
    <w:rsid w:val="00BB4330"/>
    <w:rsid w:val="00BC6193"/>
    <w:rsid w:val="00BC697E"/>
    <w:rsid w:val="00BC7F9C"/>
    <w:rsid w:val="00BD102F"/>
    <w:rsid w:val="00BD7397"/>
    <w:rsid w:val="00BE6B64"/>
    <w:rsid w:val="00BF0F82"/>
    <w:rsid w:val="00BF1F86"/>
    <w:rsid w:val="00C06A6C"/>
    <w:rsid w:val="00C14894"/>
    <w:rsid w:val="00C41D99"/>
    <w:rsid w:val="00C45E6E"/>
    <w:rsid w:val="00C476BA"/>
    <w:rsid w:val="00C533A3"/>
    <w:rsid w:val="00C61875"/>
    <w:rsid w:val="00C6725E"/>
    <w:rsid w:val="00C67C94"/>
    <w:rsid w:val="00C71BD3"/>
    <w:rsid w:val="00C76761"/>
    <w:rsid w:val="00C80CB6"/>
    <w:rsid w:val="00C92B6B"/>
    <w:rsid w:val="00C92D6D"/>
    <w:rsid w:val="00C9550B"/>
    <w:rsid w:val="00CA2056"/>
    <w:rsid w:val="00CB109B"/>
    <w:rsid w:val="00CD3555"/>
    <w:rsid w:val="00CD577E"/>
    <w:rsid w:val="00CE0A2D"/>
    <w:rsid w:val="00CF74D6"/>
    <w:rsid w:val="00D100EA"/>
    <w:rsid w:val="00D127AC"/>
    <w:rsid w:val="00D13594"/>
    <w:rsid w:val="00D16258"/>
    <w:rsid w:val="00D2494E"/>
    <w:rsid w:val="00D31161"/>
    <w:rsid w:val="00D3750A"/>
    <w:rsid w:val="00D4099F"/>
    <w:rsid w:val="00D611BA"/>
    <w:rsid w:val="00D72D70"/>
    <w:rsid w:val="00D737CC"/>
    <w:rsid w:val="00D779F7"/>
    <w:rsid w:val="00D825DF"/>
    <w:rsid w:val="00D961C8"/>
    <w:rsid w:val="00DA2D30"/>
    <w:rsid w:val="00DB6C3F"/>
    <w:rsid w:val="00DC0FCC"/>
    <w:rsid w:val="00DD5C9B"/>
    <w:rsid w:val="00DE1D80"/>
    <w:rsid w:val="00DE473C"/>
    <w:rsid w:val="00DF7D86"/>
    <w:rsid w:val="00E02622"/>
    <w:rsid w:val="00E066A4"/>
    <w:rsid w:val="00E117DD"/>
    <w:rsid w:val="00E23C6D"/>
    <w:rsid w:val="00E27AE5"/>
    <w:rsid w:val="00E32096"/>
    <w:rsid w:val="00E5242F"/>
    <w:rsid w:val="00E74F05"/>
    <w:rsid w:val="00E858C1"/>
    <w:rsid w:val="00E87EE4"/>
    <w:rsid w:val="00E90EB6"/>
    <w:rsid w:val="00E94413"/>
    <w:rsid w:val="00E9678D"/>
    <w:rsid w:val="00EA3C1A"/>
    <w:rsid w:val="00EC0E63"/>
    <w:rsid w:val="00EC17E7"/>
    <w:rsid w:val="00EC6F3A"/>
    <w:rsid w:val="00ED5807"/>
    <w:rsid w:val="00EE065C"/>
    <w:rsid w:val="00EE124B"/>
    <w:rsid w:val="00EF3B97"/>
    <w:rsid w:val="00EF4D67"/>
    <w:rsid w:val="00F0224D"/>
    <w:rsid w:val="00F0590D"/>
    <w:rsid w:val="00F1263A"/>
    <w:rsid w:val="00F14560"/>
    <w:rsid w:val="00F17A26"/>
    <w:rsid w:val="00F51F30"/>
    <w:rsid w:val="00F5224C"/>
    <w:rsid w:val="00F61292"/>
    <w:rsid w:val="00F63AF1"/>
    <w:rsid w:val="00F704E2"/>
    <w:rsid w:val="00F7456B"/>
    <w:rsid w:val="00F74982"/>
    <w:rsid w:val="00F92927"/>
    <w:rsid w:val="00FA621C"/>
    <w:rsid w:val="00FA7B7A"/>
    <w:rsid w:val="00FB0B03"/>
    <w:rsid w:val="00FB243A"/>
    <w:rsid w:val="00FB2512"/>
    <w:rsid w:val="00FB486B"/>
    <w:rsid w:val="00FD16D8"/>
    <w:rsid w:val="00FD2580"/>
    <w:rsid w:val="00FD2862"/>
    <w:rsid w:val="00FD3EDF"/>
    <w:rsid w:val="00FD4BFA"/>
    <w:rsid w:val="00FE259D"/>
    <w:rsid w:val="00FE7353"/>
    <w:rsid w:val="00FF0A19"/>
    <w:rsid w:val="00FF0C96"/>
    <w:rsid w:val="00FF4CCB"/>
    <w:rsid w:val="00FF4F98"/>
    <w:rsid w:val="64EE2A3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宋体" w:hAnsi="宋体" w:eastAsia="宋体" w:cs="Century"/>
      <w:b/>
      <w:color w:val="000000"/>
      <w:sz w:val="21"/>
      <w:szCs w:val="21"/>
      <w:lang w:val="en-US" w:eastAsia="zh-CN" w:bidi="ar-SA"/>
    </w:rPr>
  </w:style>
  <w:style w:type="character" w:default="1" w:styleId="6">
    <w:name w:val="Default Paragraph Font"/>
    <w:unhideWhenUsed/>
    <w:uiPriority w:val="1"/>
  </w:style>
  <w:style w:type="table" w:default="1" w:styleId="9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uiPriority w:val="0"/>
    <w:rPr>
      <w:rFonts w:hAnsi="Courier New" w:cs="Times New Roman"/>
      <w:b w:val="0"/>
      <w:color w:val="auto"/>
      <w:kern w:val="2"/>
      <w:szCs w:val="20"/>
    </w:rPr>
  </w:style>
  <w:style w:type="paragraph" w:styleId="3">
    <w:name w:val="Balloon Text"/>
    <w:basedOn w:val="1"/>
    <w:semiHidden/>
    <w:uiPriority w:val="0"/>
    <w:rPr>
      <w:sz w:val="18"/>
      <w:szCs w:val="18"/>
    </w:r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page number"/>
    <w:basedOn w:val="6"/>
    <w:uiPriority w:val="0"/>
  </w:style>
  <w:style w:type="character" w:styleId="8">
    <w:name w:val="Hyperlink"/>
    <w:uiPriority w:val="0"/>
    <w:rPr>
      <w:color w:val="0000FF"/>
      <w:u w:val="single"/>
    </w:rPr>
  </w:style>
  <w:style w:type="table" w:styleId="10">
    <w:name w:val="Table Grid"/>
    <w:basedOn w:val="9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~1\rcbp131\system\xxbplate131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xxbplate131.dot</Template>
  <Company>时空科技</Company>
  <Pages>3</Pages>
  <Words>218</Words>
  <Characters>1243</Characters>
  <Lines>10</Lines>
  <Paragraphs>2</Paragraphs>
  <TotalTime>0</TotalTime>
  <ScaleCrop>false</ScaleCrop>
  <LinksUpToDate>false</LinksUpToDate>
  <CharactersWithSpaces>1459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2015-06-17T09:24:00Z</dcterms:created>
  <dc:creator>WwW.YlmF.CoM</dc:creator>
  <cp:lastModifiedBy>www.0001.Ga</cp:lastModifiedBy>
  <cp:lastPrinted>2010-09-30T06:36:00Z</cp:lastPrinted>
  <dcterms:modified xsi:type="dcterms:W3CDTF">2016-08-18T10:00:34Z</dcterms:modified>
  <dc:title>学术组织任职情况</dc:title>
  <cp:revision>48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